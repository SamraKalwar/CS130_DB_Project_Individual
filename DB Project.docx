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725" w:rsidRPr="006E14BA" w:rsidRDefault="006E14BA" w:rsidP="00B46725">
      <w:pPr>
        <w:pStyle w:val="Title"/>
        <w:rPr>
          <w:rFonts w:ascii="Times New Roman" w:hAnsi="Times New Roman" w:cs="Times New Roman"/>
        </w:rPr>
      </w:pPr>
      <w:r>
        <w:t>DB Project</w:t>
      </w:r>
    </w:p>
    <w:p w:rsidR="00B46725" w:rsidRDefault="00B46725" w:rsidP="00B46725">
      <w:pPr>
        <w:pStyle w:val="ContactHeading"/>
      </w:pPr>
      <w:r>
        <w:t>By</w:t>
      </w:r>
    </w:p>
    <w:p w:rsidR="00B46725" w:rsidRDefault="00C7044A" w:rsidP="00C7044A">
      <w:pPr>
        <w:pStyle w:val="ContactInfo"/>
        <w:ind w:left="0"/>
      </w:pPr>
      <w:r>
        <w:t xml:space="preserve">                                                                        Samra Kalwar</w:t>
      </w:r>
    </w:p>
    <w:p w:rsidR="003C1E78" w:rsidRDefault="00C7044A" w:rsidP="003C1E78">
      <w:pPr>
        <w:pStyle w:val="ContactInfo"/>
      </w:pPr>
      <w:r>
        <w:t>Database Syatem</w:t>
      </w:r>
    </w:p>
    <w:p w:rsidR="003C1E78" w:rsidRDefault="00C7044A" w:rsidP="00C7044A">
      <w:pPr>
        <w:pStyle w:val="ContactInfo"/>
        <w:ind w:left="0"/>
      </w:pPr>
      <w:r>
        <w:t xml:space="preserve">                                                                        Mam Warda Aslam</w:t>
      </w:r>
    </w:p>
    <w:p w:rsidR="00C7044A" w:rsidRDefault="00C7044A"/>
    <w:p w:rsidR="00C7044A" w:rsidRDefault="006E14BA" w:rsidP="006E14BA">
      <w:pPr>
        <w:pStyle w:val="Heading1"/>
      </w:pPr>
      <w:r>
        <w:lastRenderedPageBreak/>
        <w:t>Project Introduction: FrostByte Resort Management System</w:t>
      </w:r>
    </w:p>
    <w:p w:rsidR="005A74C0" w:rsidRDefault="005A74C0" w:rsidP="005A74C0">
      <w:pPr>
        <w:pStyle w:val="NormalWeb"/>
      </w:pPr>
      <w:r>
        <w:t xml:space="preserve">The project titled </w:t>
      </w:r>
      <w:r>
        <w:rPr>
          <w:rStyle w:val="Strong"/>
        </w:rPr>
        <w:t>"FrostByte – Ice Skating Resort &amp; Competition Management System"</w:t>
      </w:r>
      <w:r>
        <w:t xml:space="preserve"> is a real-world inspired database solution designed for managing the operations of a winter sports resort located in </w:t>
      </w:r>
      <w:r>
        <w:rPr>
          <w:rStyle w:val="Strong"/>
        </w:rPr>
        <w:t>Skardu, Pakistan</w:t>
      </w:r>
      <w:r>
        <w:t>.</w:t>
      </w:r>
    </w:p>
    <w:p w:rsidR="005A74C0" w:rsidRDefault="005A74C0" w:rsidP="005A74C0">
      <w:pPr>
        <w:pStyle w:val="NormalWeb"/>
      </w:pPr>
      <w:r>
        <w:t xml:space="preserve">This system aims to provide a centralized way to handle multiple resort activities including </w:t>
      </w:r>
      <w:r>
        <w:rPr>
          <w:rStyle w:val="Strong"/>
        </w:rPr>
        <w:t>tourist bookings</w:t>
      </w:r>
      <w:r>
        <w:t xml:space="preserve">, </w:t>
      </w:r>
      <w:r>
        <w:rPr>
          <w:rStyle w:val="Strong"/>
        </w:rPr>
        <w:t>skating sessions</w:t>
      </w:r>
      <w:r>
        <w:t xml:space="preserve">, </w:t>
      </w:r>
      <w:r>
        <w:rPr>
          <w:rStyle w:val="Strong"/>
        </w:rPr>
        <w:t>equipment rentals</w:t>
      </w:r>
      <w:r>
        <w:t xml:space="preserve">, </w:t>
      </w:r>
      <w:r>
        <w:rPr>
          <w:rStyle w:val="Strong"/>
        </w:rPr>
        <w:t>training lessons with coaches</w:t>
      </w:r>
      <w:r>
        <w:t xml:space="preserve">, and the </w:t>
      </w:r>
      <w:r>
        <w:rPr>
          <w:rStyle w:val="Strong"/>
        </w:rPr>
        <w:t>organization of skating competitions</w:t>
      </w:r>
      <w:r>
        <w:t>.</w:t>
      </w:r>
    </w:p>
    <w:p w:rsidR="005A74C0" w:rsidRDefault="005A74C0" w:rsidP="005A74C0">
      <w:pPr>
        <w:pStyle w:val="NormalWeb"/>
      </w:pPr>
      <w:r>
        <w:t xml:space="preserve">FrostByte also includes detailed tracking of </w:t>
      </w:r>
      <w:r>
        <w:rPr>
          <w:rStyle w:val="Strong"/>
        </w:rPr>
        <w:t>participants</w:t>
      </w:r>
      <w:r>
        <w:t xml:space="preserve">, </w:t>
      </w:r>
      <w:r>
        <w:rPr>
          <w:rStyle w:val="Strong"/>
        </w:rPr>
        <w:t>teams</w:t>
      </w:r>
      <w:r>
        <w:t xml:space="preserve">, </w:t>
      </w:r>
      <w:r>
        <w:rPr>
          <w:rStyle w:val="Strong"/>
        </w:rPr>
        <w:t>judges</w:t>
      </w:r>
      <w:r>
        <w:t xml:space="preserve">, and </w:t>
      </w:r>
      <w:r>
        <w:rPr>
          <w:rStyle w:val="Strong"/>
        </w:rPr>
        <w:t>scores</w:t>
      </w:r>
      <w:r>
        <w:t xml:space="preserve">, making it ideal for storing and analyzing performance data from both </w:t>
      </w:r>
      <w:r>
        <w:rPr>
          <w:rStyle w:val="Strong"/>
        </w:rPr>
        <w:t>past and upcoming competitions</w:t>
      </w:r>
      <w:r>
        <w:t xml:space="preserve">. In addition to public-facing operations, the system also supports internal resort management through modules for </w:t>
      </w:r>
      <w:r>
        <w:rPr>
          <w:rStyle w:val="Strong"/>
        </w:rPr>
        <w:t>staff scheduling</w:t>
      </w:r>
      <w:r>
        <w:t xml:space="preserve">, </w:t>
      </w:r>
      <w:r>
        <w:rPr>
          <w:rStyle w:val="Strong"/>
        </w:rPr>
        <w:t>maintenance tracking</w:t>
      </w:r>
      <w:r>
        <w:t xml:space="preserve">, and </w:t>
      </w:r>
      <w:r>
        <w:rPr>
          <w:rStyle w:val="Strong"/>
        </w:rPr>
        <w:t>inventory control</w:t>
      </w:r>
      <w:r>
        <w:t>.</w:t>
      </w:r>
    </w:p>
    <w:p w:rsidR="005A74C0" w:rsidRDefault="005A74C0" w:rsidP="005A74C0">
      <w:pPr>
        <w:pStyle w:val="NormalWeb"/>
      </w:pPr>
      <w:r>
        <w:t>The goal of this project is to build a normalized, relational database in 3NF that reflects a functional, scalable, and efficient real-life winter resort management system — one that could potentially be applied in any tourism-based sports facility.</w:t>
      </w:r>
    </w:p>
    <w:p w:rsidR="005A74C0" w:rsidRDefault="005A74C0" w:rsidP="005A74C0">
      <w:pPr>
        <w:pStyle w:val="NormalWeb"/>
      </w:pPr>
    </w:p>
    <w:p w:rsidR="005A74C0" w:rsidRDefault="005A74C0" w:rsidP="005A74C0">
      <w:pPr>
        <w:pStyle w:val="NormalWeb"/>
      </w:pPr>
    </w:p>
    <w:p w:rsidR="005A74C0" w:rsidRDefault="005A74C0" w:rsidP="005A74C0">
      <w:pPr>
        <w:pStyle w:val="NormalWeb"/>
      </w:pPr>
      <w:r>
        <w:t>The reason Skardu was chosen as the location is because of its growing popularity in hosting national ice sports events and its natural environment that supports seasonal tourism and ice-skating competitions.</w:t>
      </w:r>
    </w:p>
    <w:p w:rsidR="005A74C0" w:rsidRDefault="005A74C0" w:rsidP="005A74C0">
      <w:pPr>
        <w:pStyle w:val="NormalWeb"/>
      </w:pPr>
      <w:r>
        <w:t xml:space="preserve">This project demonstrates not just database theory but also real-world modeling of a system that handles </w:t>
      </w:r>
      <w:r>
        <w:rPr>
          <w:rStyle w:val="Strong"/>
        </w:rPr>
        <w:t>users, events, logistics, and performance tracking</w:t>
      </w:r>
      <w:r>
        <w:t xml:space="preserve"> — all while maintaining data integrity and efficiency.</w:t>
      </w:r>
    </w:p>
    <w:p w:rsidR="005A74C0" w:rsidRDefault="005A74C0" w:rsidP="005A74C0">
      <w:pPr>
        <w:pStyle w:val="NormalWeb"/>
      </w:pPr>
    </w:p>
    <w:p w:rsidR="005A74C0" w:rsidRDefault="005A74C0" w:rsidP="006E14BA">
      <w:pPr>
        <w:pStyle w:val="Heading1"/>
      </w:pPr>
    </w:p>
    <w:p w:rsidR="006E14BA" w:rsidRDefault="006E14BA" w:rsidP="006E14BA">
      <w:pPr>
        <w:pStyle w:val="Heading1"/>
      </w:pPr>
    </w:p>
    <w:p w:rsidR="006E14BA" w:rsidRDefault="006E14BA"/>
    <w:p w:rsidR="006E14BA" w:rsidRDefault="005A74C0" w:rsidP="005A74C0">
      <w:pPr>
        <w:pStyle w:val="Heading1"/>
        <w:rPr>
          <w:rStyle w:val="Strong"/>
        </w:rPr>
      </w:pPr>
      <w:r>
        <w:rPr>
          <w:rStyle w:val="Strong"/>
        </w:rPr>
        <w:lastRenderedPageBreak/>
        <w:t>Objectives</w:t>
      </w:r>
      <w:r>
        <w:rPr>
          <w:rStyle w:val="Strong"/>
        </w:rPr>
        <w:t>:</w:t>
      </w:r>
    </w:p>
    <w:p w:rsidR="005A74C0" w:rsidRDefault="005A74C0" w:rsidP="005A74C0">
      <w:pPr>
        <w:pStyle w:val="NormalWeb"/>
      </w:pPr>
      <w:r>
        <w:t xml:space="preserve">The primary objective of this project is to design a relational database system that effectively manages the core functions of an ice skating resort. The system is centered around </w:t>
      </w:r>
      <w:r>
        <w:rPr>
          <w:rStyle w:val="Strong"/>
        </w:rPr>
        <w:t>FrostByte</w:t>
      </w:r>
      <w:r>
        <w:t xml:space="preserve">, a winter resort located in </w:t>
      </w:r>
      <w:r>
        <w:rPr>
          <w:rStyle w:val="Strong"/>
        </w:rPr>
        <w:t>Skardu, Pakistan</w:t>
      </w:r>
      <w:r>
        <w:t>, and is designed to streamline operations such as: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Managing </w:t>
      </w:r>
      <w:r>
        <w:rPr>
          <w:rStyle w:val="Strong"/>
        </w:rPr>
        <w:t>tourist bookings</w:t>
      </w:r>
      <w:r>
        <w:t xml:space="preserve"> for rooms and skating sessions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Scheduling and tracking </w:t>
      </w:r>
      <w:r>
        <w:rPr>
          <w:rStyle w:val="Strong"/>
        </w:rPr>
        <w:t>training sessions</w:t>
      </w:r>
      <w:r>
        <w:t xml:space="preserve"> with professional coaches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Organizing and recording </w:t>
      </w:r>
      <w:r>
        <w:rPr>
          <w:rStyle w:val="Strong"/>
        </w:rPr>
        <w:t>skating competitions</w:t>
      </w:r>
      <w:r>
        <w:t>, including participants, teams, judges, and scores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Handling </w:t>
      </w:r>
      <w:r>
        <w:rPr>
          <w:rStyle w:val="Strong"/>
        </w:rPr>
        <w:t>equipment rentals</w:t>
      </w:r>
      <w:r>
        <w:t>, inventory status, and return logs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Logging </w:t>
      </w:r>
      <w:r>
        <w:rPr>
          <w:rStyle w:val="Strong"/>
        </w:rPr>
        <w:t>maintenance tasks</w:t>
      </w:r>
      <w:r>
        <w:t xml:space="preserve"> and staff responsibilities</w:t>
      </w:r>
    </w:p>
    <w:p w:rsidR="005A74C0" w:rsidRDefault="005A74C0" w:rsidP="00332C69">
      <w:pPr>
        <w:pStyle w:val="NormalWeb"/>
        <w:numPr>
          <w:ilvl w:val="0"/>
          <w:numId w:val="8"/>
        </w:numPr>
      </w:pPr>
      <w:r>
        <w:t xml:space="preserve">Storing </w:t>
      </w:r>
      <w:r>
        <w:rPr>
          <w:rStyle w:val="Strong"/>
        </w:rPr>
        <w:t>historical data</w:t>
      </w:r>
      <w:r>
        <w:t xml:space="preserve"> for past competitions, scores, and participant performances</w:t>
      </w:r>
    </w:p>
    <w:p w:rsidR="005A74C0" w:rsidRDefault="005A74C0" w:rsidP="005A74C0">
      <w:pPr>
        <w:pStyle w:val="NormalWeb"/>
      </w:pPr>
      <w:r>
        <w:t xml:space="preserve">The system is built with </w:t>
      </w:r>
      <w:r>
        <w:rPr>
          <w:rStyle w:val="Strong"/>
        </w:rPr>
        <w:t>data normalization (up to 3NF)</w:t>
      </w:r>
      <w:r>
        <w:t>, ensuring minimum redundancy, consistency, and efficient data retrieval for queries and reports. It also enables scalability for future modules such as online bookings, event promotion, and seasonal packages.</w:t>
      </w:r>
    </w:p>
    <w:p w:rsidR="005A74C0" w:rsidRDefault="005A74C0" w:rsidP="005A74C0">
      <w:pPr>
        <w:pStyle w:val="Heading1"/>
      </w:pPr>
      <w:r>
        <w:t>Conclusion</w:t>
      </w:r>
      <w:r>
        <w:t>:</w:t>
      </w:r>
    </w:p>
    <w:p w:rsidR="005A74C0" w:rsidRDefault="005A74C0" w:rsidP="005A74C0">
      <w:pPr>
        <w:pStyle w:val="NormalWeb"/>
      </w:pPr>
      <w:r>
        <w:t xml:space="preserve">The </w:t>
      </w:r>
      <w:r>
        <w:rPr>
          <w:rStyle w:val="Strong"/>
        </w:rPr>
        <w:t>FrostByte – Ice Skating Resort &amp; Competition Management System</w:t>
      </w:r>
      <w:r>
        <w:t xml:space="preserve"> demonstrates how database technology can be used to solve real-world problems within the tourism and sports event sector. From booking and training to competition scoring and internal operations, this system offers a complete digital solution for managing a modern, winter sports facility.</w:t>
      </w:r>
    </w:p>
    <w:p w:rsidR="005A74C0" w:rsidRDefault="005A74C0" w:rsidP="005A74C0">
      <w:pPr>
        <w:pStyle w:val="NormalWeb"/>
      </w:pPr>
      <w:r>
        <w:t>The ERD and database design ensure that all components of the resort — tourists, events, equipment, staff, and facilities — are logically linked and efficiently managed. With data integrity, relational accuracy, and real-world relevance, the system reflects the full scope of a working resort's digital backbone.</w:t>
      </w:r>
    </w:p>
    <w:p w:rsidR="005A74C0" w:rsidRDefault="005A74C0" w:rsidP="005A74C0">
      <w:pPr>
        <w:pStyle w:val="NormalWeb"/>
      </w:pPr>
      <w:r>
        <w:t>Overall, this project not only satisfies academic database requirements, but also proposes a practical model for future implementations in adventure tourism, seasonal sports, or professional athletic management systems.</w:t>
      </w:r>
    </w:p>
    <w:p w:rsidR="005A74C0" w:rsidRDefault="005A74C0" w:rsidP="005A74C0">
      <w:pPr>
        <w:pStyle w:val="Heading1"/>
      </w:pPr>
    </w:p>
    <w:p w:rsidR="006E14BA" w:rsidRDefault="006E14BA"/>
    <w:p w:rsidR="005A74C0" w:rsidRDefault="005A74C0" w:rsidP="005A74C0">
      <w:pPr>
        <w:pStyle w:val="Heading1"/>
      </w:pPr>
      <w:r>
        <w:lastRenderedPageBreak/>
        <w:t>Tools &amp; Features Used</w:t>
      </w:r>
      <w:r>
        <w:t>:</w:t>
      </w:r>
    </w:p>
    <w:p w:rsidR="005A74C0" w:rsidRDefault="005A74C0" w:rsidP="005A74C0">
      <w:pPr>
        <w:pStyle w:val="Heading1"/>
      </w:pPr>
    </w:p>
    <w:p w:rsidR="005A74C0" w:rsidRDefault="005A74C0" w:rsidP="005A74C0">
      <w:r>
        <w:t>The following tools, technologies, and SQL features were used to implement and tes</w:t>
      </w:r>
      <w:r>
        <w:t>t the FrostByte database system:</w:t>
      </w:r>
    </w:p>
    <w:p w:rsidR="005A74C0" w:rsidRDefault="005A74C0" w:rsidP="005A74C0">
      <w:pPr>
        <w:pStyle w:val="Heading2"/>
        <w:rPr>
          <w:rStyle w:val="Strong"/>
        </w:rPr>
      </w:pPr>
      <w:r>
        <w:rPr>
          <w:rStyle w:val="Strong"/>
        </w:rPr>
        <w:t>1. SQL Server Management Studio (SSMS)</w:t>
      </w:r>
    </w:p>
    <w:p w:rsidR="005A74C0" w:rsidRDefault="005A74C0" w:rsidP="00332C69">
      <w:pPr>
        <w:pStyle w:val="NormalWeb"/>
        <w:numPr>
          <w:ilvl w:val="0"/>
          <w:numId w:val="9"/>
        </w:numPr>
      </w:pPr>
      <w:r>
        <w:t xml:space="preserve">The entire project was built and tested using </w:t>
      </w:r>
      <w:r>
        <w:rPr>
          <w:rStyle w:val="Strong"/>
        </w:rPr>
        <w:t>Microsoft SQL Server Management Studio (SSMS)</w:t>
      </w:r>
      <w:r>
        <w:t>.</w:t>
      </w:r>
    </w:p>
    <w:p w:rsidR="005A74C0" w:rsidRDefault="005A74C0" w:rsidP="00332C69">
      <w:pPr>
        <w:pStyle w:val="NormalWeb"/>
        <w:numPr>
          <w:ilvl w:val="0"/>
          <w:numId w:val="9"/>
        </w:numPr>
      </w:pPr>
      <w:r>
        <w:t xml:space="preserve">All tables, keys, and relationships were implemented and verified using </w:t>
      </w:r>
      <w:r>
        <w:rPr>
          <w:rStyle w:val="Strong"/>
        </w:rPr>
        <w:t>SQL scripts</w:t>
      </w:r>
      <w:r>
        <w:t>.</w:t>
      </w:r>
    </w:p>
    <w:p w:rsidR="005A74C0" w:rsidRDefault="005A74C0" w:rsidP="005A74C0">
      <w:pPr>
        <w:pStyle w:val="Heading2"/>
        <w:rPr>
          <w:rStyle w:val="Strong"/>
        </w:rPr>
      </w:pPr>
      <w:r>
        <w:rPr>
          <w:rStyle w:val="Strong"/>
        </w:rPr>
        <w:t>2. Table Creation</w:t>
      </w:r>
      <w:r>
        <w:rPr>
          <w:rStyle w:val="Strong"/>
        </w:rPr>
        <w:t>:</w:t>
      </w:r>
    </w:p>
    <w:p w:rsidR="005A74C0" w:rsidRPr="005A74C0" w:rsidRDefault="005A74C0" w:rsidP="005A74C0">
      <w:pPr>
        <w:rPr>
          <w:rFonts w:eastAsia="Times New Roman" w:cstheme="minorHAnsi"/>
          <w:sz w:val="24"/>
          <w:szCs w:val="24"/>
          <w:lang w:val="en-GB" w:eastAsia="en-GB"/>
        </w:rPr>
      </w:pPr>
      <w:r w:rsidRPr="005A74C0">
        <w:rPr>
          <w:rFonts w:eastAsia="Times New Roman" w:cstheme="minorHAnsi"/>
          <w:sz w:val="24"/>
          <w:szCs w:val="24"/>
          <w:lang w:val="en-GB" w:eastAsia="en-GB"/>
        </w:rPr>
        <w:t>Tables were created for all 15+ entities including:</w:t>
      </w:r>
    </w:p>
    <w:p w:rsidR="005A74C0" w:rsidRDefault="005A74C0" w:rsidP="005A74C0">
      <w:pPr>
        <w:rPr>
          <w:rFonts w:eastAsia="Times New Roman" w:cstheme="minorHAnsi"/>
          <w:sz w:val="24"/>
          <w:szCs w:val="24"/>
          <w:lang w:val="en-GB" w:eastAsia="en-GB"/>
        </w:rPr>
      </w:pPr>
      <w:r w:rsidRPr="005A74C0">
        <w:rPr>
          <w:rFonts w:eastAsia="Times New Roman" w:cstheme="minorHAnsi"/>
          <w:sz w:val="24"/>
          <w:szCs w:val="24"/>
          <w:lang w:val="en-GB" w:eastAsia="en-GB"/>
        </w:rPr>
        <w:t>Tourist, Booking, SkatingSession, Competition, Participant, Team, Coach, Lesson, Equipment, Rental, Judge, Score, Staff, Maintenance, and FrostByteResort.</w:t>
      </w:r>
    </w:p>
    <w:p w:rsidR="005A74C0" w:rsidRDefault="005A74C0" w:rsidP="005A74C0">
      <w:pPr>
        <w:pStyle w:val="Heading2"/>
      </w:pPr>
      <w:r>
        <w:t>3. Basic SQL Queries Applied</w:t>
      </w:r>
    </w:p>
    <w:p w:rsidR="005A74C0" w:rsidRDefault="005A74C0" w:rsidP="005A74C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INSERT</w:t>
      </w:r>
      <w:r>
        <w:t xml:space="preserve"> queries were used to populate the tables with sample data.</w:t>
      </w:r>
    </w:p>
    <w:p w:rsidR="005A74C0" w:rsidRDefault="005A74C0" w:rsidP="005A74C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SELECT</w:t>
      </w:r>
      <w:r>
        <w:t xml:space="preserve"> queries were used to view data, apply filters, and test relationships.</w:t>
      </w:r>
    </w:p>
    <w:p w:rsidR="005A74C0" w:rsidRDefault="005A74C0" w:rsidP="005A74C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DELETE</w:t>
      </w:r>
      <w:r>
        <w:t xml:space="preserve"> queries were used to test the safe removal of records while preserving referential integrity.</w:t>
      </w:r>
    </w:p>
    <w:p w:rsidR="005A74C0" w:rsidRDefault="005A74C0" w:rsidP="005A74C0">
      <w:pPr>
        <w:pStyle w:val="Heading2"/>
      </w:pPr>
      <w:r>
        <w:t>4. Stored Procedures</w:t>
      </w:r>
      <w:r>
        <w:t>:</w:t>
      </w:r>
    </w:p>
    <w:p w:rsidR="005A74C0" w:rsidRPr="005A74C0" w:rsidRDefault="005A74C0" w:rsidP="00332C69">
      <w:pPr>
        <w:pStyle w:val="ListParagraph"/>
        <w:numPr>
          <w:ilvl w:val="0"/>
          <w:numId w:val="12"/>
        </w:numPr>
        <w:rPr>
          <w:b/>
        </w:rPr>
      </w:pPr>
      <w:r w:rsidRPr="005A74C0">
        <w:rPr>
          <w:b/>
        </w:rPr>
        <w:t>AssignLesson</w:t>
      </w:r>
    </w:p>
    <w:p w:rsidR="005A74C0" w:rsidRPr="005A74C0" w:rsidRDefault="005A74C0" w:rsidP="005A74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5A74C0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Where Used:</w:t>
      </w:r>
    </w:p>
    <w:p w:rsidR="005A74C0" w:rsidRPr="005A74C0" w:rsidRDefault="005A74C0" w:rsidP="00332C6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5A74C0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Called when a tourist books a new lesson with a coach via the “Book Lesson” PHP form.</w:t>
      </w:r>
    </w:p>
    <w:p w:rsidR="005A74C0" w:rsidRPr="005A74C0" w:rsidRDefault="005A74C0" w:rsidP="00332C6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5A74C0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Automatically inserts a new record into the </w:t>
      </w:r>
      <w:r w:rsidRPr="005A74C0">
        <w:rPr>
          <w:rFonts w:ascii="Courier New" w:eastAsia="Times New Roman" w:hAnsi="Courier New" w:cs="Courier New"/>
          <w:sz w:val="20"/>
          <w:szCs w:val="20"/>
          <w:lang w:val="en-GB" w:eastAsia="en-GB"/>
        </w:rPr>
        <w:t>Lesson</w:t>
      </w:r>
      <w:r w:rsidRPr="005A74C0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table.</w:t>
      </w:r>
    </w:p>
    <w:p w:rsidR="005A74C0" w:rsidRPr="005A74C0" w:rsidRDefault="005A74C0" w:rsidP="005A74C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5A74C0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Why:</w:t>
      </w:r>
    </w:p>
    <w:p w:rsidR="005A74C0" w:rsidRDefault="005A74C0" w:rsidP="00332C6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5A74C0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lastRenderedPageBreak/>
        <w:t>Encapsulates logic to consistently assign lessons without writing repetitive SQL.</w:t>
      </w:r>
    </w:p>
    <w:p w:rsidR="005A74C0" w:rsidRPr="002C2F76" w:rsidRDefault="002C2F76" w:rsidP="00332C69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GB" w:eastAsia="en-GB"/>
        </w:rPr>
      </w:pPr>
      <w:r w:rsidRPr="002C2F76">
        <w:rPr>
          <w:b/>
        </w:rPr>
        <w:t>GetLessonsByCoach</w:t>
      </w:r>
    </w:p>
    <w:p w:rsidR="002C2F76" w:rsidRDefault="002C2F76" w:rsidP="002C2F76">
      <w:pPr>
        <w:pStyle w:val="NormalWeb"/>
      </w:pPr>
      <w:r>
        <w:t xml:space="preserve">     </w:t>
      </w:r>
      <w:r>
        <w:rPr>
          <w:rStyle w:val="Strong"/>
        </w:rPr>
        <w:t>Where Used:</w:t>
      </w:r>
    </w:p>
    <w:p w:rsidR="002C2F76" w:rsidRDefault="002C2F76" w:rsidP="00332C69">
      <w:pPr>
        <w:pStyle w:val="NormalWeb"/>
        <w:numPr>
          <w:ilvl w:val="0"/>
          <w:numId w:val="13"/>
        </w:numPr>
      </w:pPr>
      <w:r>
        <w:t>Executed on the “Coach Dashboard” to display all past lessons conducted by a specific coach.</w:t>
      </w:r>
    </w:p>
    <w:p w:rsidR="002C2F76" w:rsidRDefault="002C2F76" w:rsidP="002C2F76">
      <w:pPr>
        <w:pStyle w:val="NormalWeb"/>
      </w:pPr>
      <w:r>
        <w:rPr>
          <w:rStyle w:val="Strong"/>
        </w:rPr>
        <w:t>Why:</w:t>
      </w:r>
    </w:p>
    <w:p w:rsidR="002C2F76" w:rsidRDefault="002C2F76" w:rsidP="00332C69">
      <w:pPr>
        <w:pStyle w:val="NormalWeb"/>
        <w:numPr>
          <w:ilvl w:val="0"/>
          <w:numId w:val="14"/>
        </w:numPr>
      </w:pPr>
      <w:r>
        <w:t>Allows quick and filtered retrieval of lesson history for administrative or reporting purposes.</w:t>
      </w:r>
    </w:p>
    <w:p w:rsidR="005A74C0" w:rsidRPr="002C2F76" w:rsidRDefault="002C2F76" w:rsidP="00332C69">
      <w:pPr>
        <w:pStyle w:val="ListParagraph"/>
        <w:numPr>
          <w:ilvl w:val="0"/>
          <w:numId w:val="12"/>
        </w:numPr>
        <w:rPr>
          <w:rFonts w:eastAsia="Times New Roman"/>
          <w:b/>
          <w:lang w:val="en-GB" w:eastAsia="en-GB"/>
        </w:rPr>
      </w:pPr>
      <w:r w:rsidRPr="002C2F76">
        <w:rPr>
          <w:b/>
        </w:rPr>
        <w:t>GetAvailableEquipment</w:t>
      </w:r>
    </w:p>
    <w:p w:rsidR="002C2F76" w:rsidRDefault="002C2F76" w:rsidP="002C2F76">
      <w:pPr>
        <w:pStyle w:val="NormalWeb"/>
      </w:pPr>
      <w:r>
        <w:rPr>
          <w:rStyle w:val="Strong"/>
        </w:rPr>
        <w:t>Where Used:</w:t>
      </w:r>
    </w:p>
    <w:p w:rsidR="002C2F76" w:rsidRDefault="002C2F76" w:rsidP="00332C69">
      <w:pPr>
        <w:pStyle w:val="NormalWeb"/>
        <w:numPr>
          <w:ilvl w:val="0"/>
          <w:numId w:val="15"/>
        </w:numPr>
      </w:pPr>
      <w:r>
        <w:t>Triggered when a tourist opens the rental form and selects equipment type.</w:t>
      </w:r>
    </w:p>
    <w:p w:rsidR="002C2F76" w:rsidRDefault="002C2F76" w:rsidP="00332C69">
      <w:pPr>
        <w:pStyle w:val="NormalWeb"/>
        <w:numPr>
          <w:ilvl w:val="0"/>
          <w:numId w:val="15"/>
        </w:numPr>
      </w:pPr>
      <w:r>
        <w:t>Lists all currently available equipment filtered by type.</w:t>
      </w:r>
    </w:p>
    <w:p w:rsidR="002C2F76" w:rsidRDefault="002C2F76" w:rsidP="002C2F76">
      <w:pPr>
        <w:pStyle w:val="NormalWeb"/>
      </w:pPr>
      <w:r>
        <w:rPr>
          <w:rStyle w:val="Strong"/>
        </w:rPr>
        <w:t>Why:</w:t>
      </w:r>
    </w:p>
    <w:p w:rsidR="002C2F76" w:rsidRDefault="002C2F76" w:rsidP="00332C69">
      <w:pPr>
        <w:pStyle w:val="NormalWeb"/>
        <w:numPr>
          <w:ilvl w:val="0"/>
          <w:numId w:val="16"/>
        </w:numPr>
      </w:pPr>
      <w:r>
        <w:t>Prevents manual filtering and enhances user experience by showing only usable equipment</w:t>
      </w:r>
    </w:p>
    <w:p w:rsidR="002C2F76" w:rsidRPr="002C2F76" w:rsidRDefault="002C2F76" w:rsidP="00332C69">
      <w:pPr>
        <w:pStyle w:val="ListParagraph"/>
        <w:numPr>
          <w:ilvl w:val="0"/>
          <w:numId w:val="12"/>
        </w:numPr>
        <w:rPr>
          <w:rFonts w:eastAsia="Times New Roman" w:cstheme="minorHAnsi"/>
          <w:b/>
          <w:sz w:val="24"/>
          <w:szCs w:val="24"/>
          <w:lang w:val="en-GB" w:eastAsia="en-GB"/>
        </w:rPr>
      </w:pPr>
      <w:r w:rsidRPr="002C2F76">
        <w:rPr>
          <w:rFonts w:cstheme="minorHAnsi"/>
          <w:b/>
          <w:sz w:val="24"/>
          <w:szCs w:val="24"/>
        </w:rPr>
        <w:t>RegisterTourist</w:t>
      </w:r>
    </w:p>
    <w:p w:rsidR="005A74C0" w:rsidRPr="005A74C0" w:rsidRDefault="005A74C0" w:rsidP="005A74C0"/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Where Used:</w:t>
      </w:r>
    </w:p>
    <w:p w:rsidR="002C2F76" w:rsidRPr="002C2F76" w:rsidRDefault="002C2F76" w:rsidP="00332C6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Called during tourist registration via the HTML form.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Why:</w:t>
      </w:r>
    </w:p>
    <w:p w:rsidR="002C2F76" w:rsidRPr="002C2F76" w:rsidRDefault="002C2F76" w:rsidP="00332C6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Simplifies the registration logic and ensures the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RegistrationDate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is always set to the current date.</w:t>
      </w:r>
    </w:p>
    <w:p w:rsidR="005A74C0" w:rsidRDefault="005A74C0"/>
    <w:p w:rsidR="002C2F76" w:rsidRDefault="002C2F76"/>
    <w:p w:rsidR="002C2F76" w:rsidRDefault="002C2F76"/>
    <w:p w:rsidR="002C2F76" w:rsidRDefault="002C2F76" w:rsidP="00332C69">
      <w:pPr>
        <w:pStyle w:val="ListParagraph"/>
        <w:numPr>
          <w:ilvl w:val="0"/>
          <w:numId w:val="12"/>
        </w:numPr>
        <w:rPr>
          <w:b/>
          <w:sz w:val="24"/>
          <w:szCs w:val="24"/>
        </w:rPr>
      </w:pPr>
      <w:r w:rsidRPr="002C2F76">
        <w:rPr>
          <w:b/>
          <w:sz w:val="24"/>
          <w:szCs w:val="24"/>
        </w:rPr>
        <w:lastRenderedPageBreak/>
        <w:t>ViewCompetitionParticipants</w:t>
      </w:r>
    </w:p>
    <w:p w:rsidR="002C2F76" w:rsidRDefault="002C2F76" w:rsidP="002C2F76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Where Used:</w:t>
      </w:r>
    </w:p>
    <w:p w:rsidR="002C2F76" w:rsidRDefault="002C2F76" w:rsidP="00332C69">
      <w:pPr>
        <w:pStyle w:val="NormalWeb"/>
        <w:numPr>
          <w:ilvl w:val="0"/>
          <w:numId w:val="19"/>
        </w:numPr>
      </w:pPr>
      <w:r>
        <w:t>Invoked in the competition management panel to list all participants in a given competition.</w:t>
      </w:r>
    </w:p>
    <w:p w:rsidR="002C2F76" w:rsidRDefault="002C2F76" w:rsidP="002C2F76">
      <w:pPr>
        <w:pStyle w:val="NormalWeb"/>
      </w:pPr>
      <w:r>
        <w:rPr>
          <w:rStyle w:val="Strong"/>
        </w:rPr>
        <w:t>Why:</w:t>
      </w:r>
    </w:p>
    <w:p w:rsidR="002C2F76" w:rsidRDefault="002C2F76" w:rsidP="00332C69">
      <w:pPr>
        <w:pStyle w:val="NormalWeb"/>
        <w:numPr>
          <w:ilvl w:val="0"/>
          <w:numId w:val="20"/>
        </w:numPr>
      </w:pPr>
      <w:r>
        <w:t>Allows the competition manager to monitor participation, team assignments, and rankings quickly.</w:t>
      </w:r>
    </w:p>
    <w:p w:rsidR="002C2F76" w:rsidRDefault="002C2F76" w:rsidP="002C2F76">
      <w:pPr>
        <w:pStyle w:val="NormalWeb"/>
      </w:pPr>
    </w:p>
    <w:p w:rsidR="002C2F76" w:rsidRDefault="002C2F76" w:rsidP="002C2F76">
      <w:pPr>
        <w:pStyle w:val="Heading2"/>
      </w:pPr>
      <w:r>
        <w:t>Triggers:</w:t>
      </w:r>
    </w:p>
    <w:p w:rsidR="002C2F76" w:rsidRPr="002C2F76" w:rsidRDefault="002C2F76" w:rsidP="00332C69">
      <w:pPr>
        <w:pStyle w:val="ListParagraph"/>
        <w:numPr>
          <w:ilvl w:val="0"/>
          <w:numId w:val="21"/>
        </w:numPr>
        <w:rPr>
          <w:b/>
        </w:rPr>
      </w:pPr>
      <w:r w:rsidRPr="002C2F76">
        <w:rPr>
          <w:b/>
        </w:rPr>
        <w:t>trg_UpdateAvailabilityOnRental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Where Used:</w:t>
      </w:r>
    </w:p>
    <w:p w:rsidR="002C2F76" w:rsidRPr="002C2F76" w:rsidRDefault="002C2F76" w:rsidP="00332C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Fires </w:t>
      </w: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after a new record is inserted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into the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Rental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table (i.e., when equipment is rented).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What It Does:</w:t>
      </w:r>
    </w:p>
    <w:p w:rsidR="002C2F76" w:rsidRPr="002C2F76" w:rsidRDefault="002C2F76" w:rsidP="00332C6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Automatically updates the corresponding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Equipment.Availability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to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'N'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(Not Available).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Why:</w:t>
      </w:r>
    </w:p>
    <w:p w:rsidR="002C2F76" w:rsidRDefault="002C2F76" w:rsidP="002C2F7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Ensures that once an equipment item is rented, it's no longer available for others until returned.</w:t>
      </w:r>
    </w:p>
    <w:p w:rsidR="002C2F76" w:rsidRPr="002C2F76" w:rsidRDefault="002C2F76" w:rsidP="00332C69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GB" w:eastAsia="en-GB"/>
        </w:rPr>
      </w:pPr>
      <w:r w:rsidRPr="002C2F76">
        <w:rPr>
          <w:b/>
        </w:rPr>
        <w:t>trg_UpdateAvailabilityOnReturn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Where Used:</w:t>
      </w:r>
    </w:p>
    <w:p w:rsidR="002C2F76" w:rsidRPr="002C2F76" w:rsidRDefault="002C2F76" w:rsidP="00332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Executes </w:t>
      </w: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 xml:space="preserve">after a record in the </w:t>
      </w:r>
      <w:r w:rsidRPr="002C2F7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Rental</w:t>
      </w: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 xml:space="preserve"> table is updated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, specifically when the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Status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is changed to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'Returned'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.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What It Does:</w:t>
      </w:r>
    </w:p>
    <w:p w:rsidR="002C2F76" w:rsidRPr="002C2F76" w:rsidRDefault="002C2F76" w:rsidP="00332C6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Sets the corresponding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Equipment.Availability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to </w:t>
      </w:r>
      <w:r w:rsidRPr="002C2F76">
        <w:rPr>
          <w:rFonts w:ascii="Courier New" w:eastAsia="Times New Roman" w:hAnsi="Courier New" w:cs="Courier New"/>
          <w:sz w:val="20"/>
          <w:szCs w:val="20"/>
          <w:lang w:val="en-GB" w:eastAsia="en-GB"/>
        </w:rPr>
        <w:t>'Y'</w:t>
      </w: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(Available) again.</w:t>
      </w:r>
    </w:p>
    <w:p w:rsidR="002C2F76" w:rsidRPr="002C2F76" w:rsidRDefault="002C2F76" w:rsidP="002C2F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lastRenderedPageBreak/>
        <w:t>Why:</w:t>
      </w:r>
    </w:p>
    <w:p w:rsidR="002C2F76" w:rsidRPr="002C2F76" w:rsidRDefault="002C2F76" w:rsidP="00332C6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2C2F76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Helps automate the process of releasing equipment back into the pool of available inventory without manual intervention.</w:t>
      </w:r>
    </w:p>
    <w:p w:rsidR="002C2F76" w:rsidRDefault="002C2F76" w:rsidP="002C2F76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  <w:lang w:val="en-GB" w:eastAsia="en-GB"/>
        </w:rPr>
      </w:pPr>
    </w:p>
    <w:p w:rsidR="002C2F76" w:rsidRDefault="002C2F76" w:rsidP="002C2F76">
      <w:pPr>
        <w:pStyle w:val="Heading1"/>
        <w:rPr>
          <w:rStyle w:val="Strong"/>
        </w:rPr>
      </w:pPr>
      <w:r>
        <w:rPr>
          <w:rStyle w:val="Strong"/>
        </w:rPr>
        <w:t>Normalization &amp; Constraints</w:t>
      </w:r>
    </w:p>
    <w:p w:rsidR="002C2F76" w:rsidRPr="002C2F76" w:rsidRDefault="002C2F76" w:rsidP="002C2F76">
      <w:pPr>
        <w:pStyle w:val="NormalWeb"/>
        <w:rPr>
          <w:rFonts w:asciiTheme="minorHAnsi" w:hAnsiTheme="minorHAnsi" w:cstheme="minorHAnsi"/>
        </w:rPr>
      </w:pPr>
      <w:r w:rsidRPr="002C2F76">
        <w:rPr>
          <w:rFonts w:asciiTheme="minorHAnsi" w:hAnsiTheme="minorHAnsi" w:cstheme="minorHAnsi"/>
        </w:rPr>
        <w:t xml:space="preserve">  All tables were </w:t>
      </w:r>
      <w:r w:rsidRPr="002C2F76">
        <w:rPr>
          <w:rStyle w:val="Strong"/>
          <w:rFonts w:asciiTheme="minorHAnsi" w:hAnsiTheme="minorHAnsi" w:cstheme="minorHAnsi"/>
        </w:rPr>
        <w:t>normalized to 3NF</w:t>
      </w:r>
      <w:r w:rsidRPr="002C2F76">
        <w:rPr>
          <w:rFonts w:asciiTheme="minorHAnsi" w:hAnsiTheme="minorHAnsi" w:cstheme="minorHAnsi"/>
        </w:rPr>
        <w:t xml:space="preserve"> to avoid redundancy and dependency issues.</w:t>
      </w:r>
    </w:p>
    <w:p w:rsidR="002C2F76" w:rsidRDefault="002C2F76" w:rsidP="002C2F76">
      <w:pPr>
        <w:pStyle w:val="NormalWeb"/>
        <w:rPr>
          <w:rFonts w:asciiTheme="minorHAnsi" w:hAnsiTheme="minorHAnsi" w:cstheme="minorHAnsi"/>
        </w:rPr>
      </w:pPr>
      <w:r w:rsidRPr="002C2F76">
        <w:rPr>
          <w:rFonts w:asciiTheme="minorHAnsi" w:hAnsiTheme="minorHAnsi" w:cstheme="minorHAnsi"/>
        </w:rPr>
        <w:t xml:space="preserve">  </w:t>
      </w:r>
      <w:r w:rsidRPr="002C2F76">
        <w:rPr>
          <w:rStyle w:val="Strong"/>
          <w:rFonts w:asciiTheme="minorHAnsi" w:hAnsiTheme="minorHAnsi" w:cstheme="minorHAnsi"/>
        </w:rPr>
        <w:t>Primary keys</w:t>
      </w:r>
      <w:r w:rsidRPr="002C2F76">
        <w:rPr>
          <w:rFonts w:asciiTheme="minorHAnsi" w:hAnsiTheme="minorHAnsi" w:cstheme="minorHAnsi"/>
        </w:rPr>
        <w:t xml:space="preserve">, </w:t>
      </w:r>
      <w:r w:rsidRPr="002C2F76">
        <w:rPr>
          <w:rStyle w:val="Strong"/>
          <w:rFonts w:asciiTheme="minorHAnsi" w:hAnsiTheme="minorHAnsi" w:cstheme="minorHAnsi"/>
        </w:rPr>
        <w:t>foreign keys</w:t>
      </w:r>
      <w:r w:rsidRPr="002C2F76">
        <w:rPr>
          <w:rFonts w:asciiTheme="minorHAnsi" w:hAnsiTheme="minorHAnsi" w:cstheme="minorHAnsi"/>
        </w:rPr>
        <w:t xml:space="preserve">, and </w:t>
      </w:r>
      <w:r w:rsidRPr="002C2F76">
        <w:rPr>
          <w:rStyle w:val="Strong"/>
          <w:rFonts w:asciiTheme="minorHAnsi" w:hAnsiTheme="minorHAnsi" w:cstheme="minorHAnsi"/>
        </w:rPr>
        <w:t>constraints</w:t>
      </w:r>
      <w:r w:rsidRPr="002C2F76">
        <w:rPr>
          <w:rFonts w:asciiTheme="minorHAnsi" w:hAnsiTheme="minorHAnsi" w:cstheme="minorHAnsi"/>
        </w:rPr>
        <w:t xml:space="preserve"> were applied to ensure referential integrity.</w:t>
      </w:r>
    </w:p>
    <w:p w:rsidR="002C2F76" w:rsidRPr="002C2F76" w:rsidRDefault="002C2F76" w:rsidP="002C2F76">
      <w:pPr>
        <w:pStyle w:val="NormalWeb"/>
        <w:rPr>
          <w:rFonts w:asciiTheme="minorHAnsi" w:hAnsiTheme="minorHAnsi" w:cstheme="minorHAnsi"/>
        </w:rPr>
      </w:pPr>
    </w:p>
    <w:p w:rsidR="002C2F76" w:rsidRPr="002C2F76" w:rsidRDefault="002C2F76" w:rsidP="002C2F76">
      <w:pPr>
        <w:rPr>
          <w:rFonts w:eastAsia="Times New Roman"/>
          <w:lang w:val="en-GB" w:eastAsia="en-GB"/>
        </w:rPr>
      </w:pPr>
    </w:p>
    <w:p w:rsidR="002C2F76" w:rsidRPr="002C2F76" w:rsidRDefault="002C2F76" w:rsidP="002C2F76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:rsidR="002C2F76" w:rsidRDefault="002C2F76" w:rsidP="002C2F76">
      <w:pPr>
        <w:pStyle w:val="ListParagraph"/>
        <w:ind w:left="1440"/>
      </w:pPr>
    </w:p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2C2F76" w:rsidRPr="002C2F76" w:rsidRDefault="002C2F76" w:rsidP="002C2F76">
      <w:pPr>
        <w:pStyle w:val="Heading1"/>
        <w:rPr>
          <w:rFonts w:asciiTheme="minorHAnsi" w:hAnsiTheme="minorHAnsi" w:cstheme="minorHAnsi"/>
          <w:sz w:val="28"/>
          <w:szCs w:val="28"/>
        </w:rPr>
      </w:pPr>
      <w:r w:rsidRPr="002C2F76">
        <w:rPr>
          <w:rFonts w:asciiTheme="minorHAnsi" w:hAnsiTheme="minorHAnsi" w:cstheme="minorHAnsi"/>
          <w:sz w:val="28"/>
          <w:szCs w:val="28"/>
        </w:rPr>
        <w:lastRenderedPageBreak/>
        <w:t>ERD</w:t>
      </w:r>
    </w:p>
    <w:p w:rsidR="002C2F76" w:rsidRDefault="002C2F76" w:rsidP="002C2F76"/>
    <w:p w:rsidR="002C2F76" w:rsidRDefault="002C2F76" w:rsidP="002C2F76"/>
    <w:p w:rsidR="002C2F76" w:rsidRDefault="002C2F76" w:rsidP="002C2F76">
      <w:r w:rsidRPr="00C7044A">
        <w:drawing>
          <wp:inline distT="0" distB="0" distL="0" distR="0" wp14:anchorId="59C3872F" wp14:editId="3D260D10">
            <wp:extent cx="5690795" cy="484060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3411" cy="48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76" w:rsidRDefault="002C2F76" w:rsidP="002C2F76"/>
    <w:p w:rsidR="002C2F76" w:rsidRDefault="002C2F76" w:rsidP="002C2F76"/>
    <w:p w:rsidR="002C2F76" w:rsidRDefault="002C2F76" w:rsidP="002C2F76"/>
    <w:p w:rsidR="002C2F76" w:rsidRDefault="002C2F76" w:rsidP="002C2F76"/>
    <w:p w:rsidR="00C7044A" w:rsidRDefault="00C7044A" w:rsidP="002C2F76"/>
    <w:p w:rsidR="00C7044A" w:rsidRDefault="00C7044A"/>
    <w:p w:rsidR="00C7044A" w:rsidRDefault="00C7044A">
      <w:r w:rsidRPr="00C7044A">
        <w:lastRenderedPageBreak/>
        <w:drawing>
          <wp:inline distT="0" distB="0" distL="0" distR="0" wp14:anchorId="23B95F2C" wp14:editId="3D9EDF1E">
            <wp:extent cx="6024880" cy="77002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6064" cy="77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68" w:rsidRDefault="00835B68"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45720" distB="45720" distL="182880" distR="182880" simplePos="0" relativeHeight="251654144" behindDoc="0" locked="0" layoutInCell="1" allowOverlap="1" wp14:anchorId="6DD3FFED" wp14:editId="790E2367">
                <wp:simplePos x="0" y="0"/>
                <wp:positionH relativeFrom="margin">
                  <wp:posOffset>2762618</wp:posOffset>
                </wp:positionH>
                <wp:positionV relativeFrom="margin">
                  <wp:posOffset>-458170</wp:posOffset>
                </wp:positionV>
                <wp:extent cx="3566160" cy="1613543"/>
                <wp:effectExtent l="0" t="0" r="0" b="5715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613543"/>
                          <a:chOff x="0" y="0"/>
                          <a:chExt cx="3567448" cy="1613202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835B68" w:rsidRDefault="00FA35BD" w:rsidP="00835B68">
                              <w:pPr>
                                <w:spacing w:before="100" w:beforeAutospacing="1" w:after="100" w:afterAutospacing="1" w:line="240" w:lineRule="auto"/>
                                <w:outlineLvl w:val="2"/>
                                <w:rPr>
                                  <w:rFonts w:eastAsia="Times New Roman" w:cstheme="minorHAnsi"/>
                                  <w:b/>
                                  <w:bCs/>
                                  <w:color w:val="000000" w:themeColor="text1"/>
                                  <w:sz w:val="27"/>
                                  <w:szCs w:val="27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eastAsia="Times New Roman" w:cstheme="minorHAnsi"/>
                                  <w:b/>
                                  <w:bCs/>
                                  <w:color w:val="000000" w:themeColor="text1"/>
                                  <w:sz w:val="27"/>
                                  <w:szCs w:val="27"/>
                                  <w:lang w:val="en-GB" w:eastAsia="en-GB"/>
                                </w:rPr>
                                <w:t xml:space="preserve">Table: </w:t>
                              </w:r>
                              <w:r w:rsidRPr="00835B68">
                                <w:rPr>
                                  <w:rFonts w:eastAsia="Times New Roman" w:cstheme="minorHAnsi"/>
                                  <w:b/>
                                  <w:bCs/>
                                  <w:color w:val="000000" w:themeColor="text1"/>
                                  <w:sz w:val="20"/>
                                  <w:szCs w:val="20"/>
                                  <w:lang w:val="en-GB" w:eastAsia="en-GB"/>
                                </w:rPr>
                                <w:t>FrostByteResort</w:t>
                              </w:r>
                            </w:p>
                            <w:p w:rsidR="00FA35BD" w:rsidRDefault="00FA35B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84"/>
                            <a:ext cx="3567448" cy="13605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Each attribute contains atomic values (e.g., 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Name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, 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Location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, etc.)</w:t>
                              </w:r>
                            </w:p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fields depend solely on 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ResortID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 (primary key)</w:t>
                              </w:r>
                            </w:p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2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835B68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: No transitive dependencies exist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3FFED" id="Group 198" o:spid="_x0000_s1026" style="position:absolute;margin-left:217.55pt;margin-top:-36.1pt;width:280.8pt;height:127.05pt;z-index:251654144;mso-wrap-distance-left:14.4pt;mso-wrap-distance-top:3.6pt;mso-wrap-distance-right:14.4pt;mso-wrap-distance-bottom:3.6pt;mso-position-horizontal-relative:margin;mso-position-vertical-relative:margin;mso-width-relative:margin;mso-height-relative:margin" coordsize="35674,16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">
                <v:rect id="Rectangle 199" o:spid="_x0000_s102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" fillcolor="#b53d68 [3204]" stroked="f">
                  <v:textbox>
                    <w:txbxContent>
                      <w:p w:rsidR="00FA35BD" w:rsidRPr="00835B68" w:rsidRDefault="00FA35BD" w:rsidP="00835B68">
                        <w:pPr>
                          <w:spacing w:before="100" w:beforeAutospacing="1" w:after="100" w:afterAutospacing="1" w:line="240" w:lineRule="auto"/>
                          <w:outlineLvl w:val="2"/>
                          <w:rPr>
                            <w:rFonts w:eastAsia="Times New Roman" w:cstheme="minorHAnsi"/>
                            <w:b/>
                            <w:bCs/>
                            <w:color w:val="000000" w:themeColor="text1"/>
                            <w:sz w:val="27"/>
                            <w:szCs w:val="27"/>
                            <w:lang w:val="en-GB" w:eastAsia="en-GB"/>
                          </w:rPr>
                        </w:pPr>
                        <w:r w:rsidRPr="00835B68">
                          <w:rPr>
                            <w:rFonts w:eastAsia="Times New Roman" w:cstheme="minorHAnsi"/>
                            <w:b/>
                            <w:bCs/>
                            <w:color w:val="000000" w:themeColor="text1"/>
                            <w:sz w:val="27"/>
                            <w:szCs w:val="27"/>
                            <w:lang w:val="en-GB" w:eastAsia="en-GB"/>
                          </w:rPr>
                          <w:t xml:space="preserve">Table: </w:t>
                        </w:r>
                        <w:r w:rsidRPr="00835B68">
                          <w:rPr>
                            <w:rFonts w:eastAsia="Times New Roman" w:cstheme="minorHAnsi"/>
                            <w:b/>
                            <w:bCs/>
                            <w:color w:val="000000" w:themeColor="text1"/>
                            <w:sz w:val="20"/>
                            <w:szCs w:val="20"/>
                            <w:lang w:val="en-GB" w:eastAsia="en-GB"/>
                          </w:rPr>
                          <w:t>FrostByteResort</w:t>
                        </w:r>
                      </w:p>
                      <w:p w:rsidR="00FA35BD" w:rsidRDefault="00FA35B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0" o:spid="_x0000_s1028" type="#_x0000_t202" style="position:absolute;top:2526;width:35674;height:13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" filled="f" stroked="f" strokeweight=".5pt">
                  <v:textbox style="mso-fit-shape-to-text:t" inset=",7.2pt,,0">
                    <w:txbxContent>
                      <w:p w:rsidR="00FA35BD" w:rsidRPr="00835B68" w:rsidRDefault="00FA35BD" w:rsidP="00332C69">
                        <w:pPr>
                          <w:numPr>
                            <w:ilvl w:val="0"/>
                            <w:numId w:val="2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: Each attribute contains atomic values (e.g., </w:t>
                        </w:r>
                        <w:r w:rsidRPr="00835B68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Name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, </w:t>
                        </w:r>
                        <w:r w:rsidRPr="00835B68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Location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, etc.)</w:t>
                        </w:r>
                      </w:p>
                      <w:p w:rsidR="00FA35BD" w:rsidRPr="00835B68" w:rsidRDefault="00FA35BD" w:rsidP="00332C69">
                        <w:pPr>
                          <w:numPr>
                            <w:ilvl w:val="0"/>
                            <w:numId w:val="2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: All fields depend solely on </w:t>
                        </w:r>
                        <w:r w:rsidRPr="00835B68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ResortID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 (primary key)</w:t>
                        </w:r>
                      </w:p>
                      <w:p w:rsidR="00FA35BD" w:rsidRPr="00835B68" w:rsidRDefault="00FA35BD" w:rsidP="00332C69">
                        <w:pPr>
                          <w:numPr>
                            <w:ilvl w:val="0"/>
                            <w:numId w:val="2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835B68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: No transitive dependencies exist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t xml:space="preserve">     </w:t>
      </w:r>
    </w:p>
    <w:p w:rsidR="00835B68" w:rsidRDefault="00835B68"/>
    <w:p w:rsidR="00835B68" w:rsidRDefault="00835B68">
      <w:r>
        <w:t xml:space="preserve">     </w:t>
      </w:r>
    </w:p>
    <w:p w:rsidR="00835B68" w:rsidRDefault="00835B68"/>
    <w:p w:rsidR="00835B68" w:rsidRDefault="00835B68"/>
    <w:p w:rsidR="00835B68" w:rsidRDefault="00835B68"/>
    <w:p w:rsidR="00835B68" w:rsidRDefault="00835B68"/>
    <w:p w:rsidR="00835B68" w:rsidRDefault="00835B68"/>
    <w:p w:rsidR="00210621" w:rsidRDefault="00210621" w:rsidP="00835B68"/>
    <w:p w:rsidR="00210621" w:rsidRDefault="00210621" w:rsidP="00835B68"/>
    <w:p w:rsidR="006679A0" w:rsidRDefault="006679A0" w:rsidP="00835B68"/>
    <w:p w:rsidR="006679A0" w:rsidRDefault="006679A0" w:rsidP="00835B68"/>
    <w:p w:rsidR="00210621" w:rsidRDefault="006679A0" w:rsidP="00835B68">
      <w:r>
        <w:rPr>
          <w:noProof/>
          <w:lang w:val="en-GB" w:eastAsia="en-GB"/>
        </w:rPr>
        <mc:AlternateContent>
          <mc:Choice Requires="wpg">
            <w:drawing>
              <wp:anchor distT="45720" distB="45720" distL="182880" distR="182880" simplePos="0" relativeHeight="251656192" behindDoc="0" locked="0" layoutInCell="1" allowOverlap="1" wp14:anchorId="2E710D72" wp14:editId="421D9EF6">
                <wp:simplePos x="0" y="0"/>
                <wp:positionH relativeFrom="margin">
                  <wp:posOffset>-279550</wp:posOffset>
                </wp:positionH>
                <wp:positionV relativeFrom="margin">
                  <wp:posOffset>2561105</wp:posOffset>
                </wp:positionV>
                <wp:extent cx="3425190" cy="1691005"/>
                <wp:effectExtent l="0" t="0" r="3810" b="44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5190" cy="1691005"/>
                          <a:chOff x="0" y="-64537"/>
                          <a:chExt cx="3642787" cy="182121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75339" y="-64537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835B68" w:rsidRDefault="00FA35BD" w:rsidP="00835B68">
                              <w:pPr>
                                <w:spacing w:before="100" w:beforeAutospacing="1" w:after="100" w:afterAutospacing="1" w:line="240" w:lineRule="auto"/>
                                <w:outlineLvl w:val="2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  <w:t xml:space="preserve">Table: </w:t>
                              </w: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  <w:lang w:val="en-GB" w:eastAsia="en-GB"/>
                                </w:rPr>
                                <w:t>Tourist</w:t>
                              </w:r>
                            </w:p>
                            <w:p w:rsidR="00FA35BD" w:rsidRDefault="00FA35B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0" y="161331"/>
                            <a:ext cx="3567448" cy="15953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>: No multivalued fields; all values are atomic</w:t>
                              </w:r>
                            </w:p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attributes are fully dependent on </w:t>
                              </w: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TouristID</w:t>
                              </w:r>
                            </w:p>
                            <w:p w:rsidR="00FA35BD" w:rsidRPr="00835B68" w:rsidRDefault="00FA35BD" w:rsidP="00332C69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835B68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>: No non-key attribute depends on another non-key attribute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710D72" id="Group 5" o:spid="_x0000_s1029" style="position:absolute;margin-left:-22pt;margin-top:201.65pt;width:269.7pt;height:133.15pt;z-index:251656192;mso-wrap-distance-left:14.4pt;mso-wrap-distance-top:3.6pt;mso-wrap-distance-right:14.4pt;mso-wrap-distance-bottom:3.6pt;mso-position-horizontal-relative:margin;mso-position-vertical-relative:margin;mso-width-relative:margin;mso-height-relative:margin" coordorigin=",-645" coordsize="36427,18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">
                <v:rect id="Rectangle 6" o:spid="_x0000_s1030" style="position:absolute;left:753;top:-645;width:35674;height:2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" fillcolor="#b53d68 [3204]" stroked="f" strokeweight="1pt">
                  <v:textbox>
                    <w:txbxContent>
                      <w:p w:rsidR="00FA35BD" w:rsidRPr="00835B68" w:rsidRDefault="00FA35BD" w:rsidP="00835B68">
                        <w:pPr>
                          <w:spacing w:before="100" w:beforeAutospacing="1" w:after="100" w:afterAutospacing="1" w:line="240" w:lineRule="auto"/>
                          <w:outlineLvl w:val="2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</w:pPr>
                        <w:r w:rsidRPr="00835B6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  <w:t xml:space="preserve">Table: </w:t>
                        </w:r>
                        <w:r w:rsidRPr="00835B6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0"/>
                            <w:szCs w:val="20"/>
                            <w:lang w:val="en-GB" w:eastAsia="en-GB"/>
                          </w:rPr>
                          <w:t>Tourist</w:t>
                        </w:r>
                      </w:p>
                      <w:p w:rsidR="00FA35BD" w:rsidRDefault="00FA35B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7" o:spid="_x0000_s1031" type="#_x0000_t202" style="position:absolute;top:1613;width:35674;height:15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" filled="f" stroked="f" strokeweight=".5pt">
                  <v:textbox inset=",7.2pt,,0">
                    <w:txbxContent>
                      <w:p w:rsidR="00FA35BD" w:rsidRPr="00835B68" w:rsidRDefault="00FA35BD" w:rsidP="00332C69">
                        <w:pPr>
                          <w:numPr>
                            <w:ilvl w:val="0"/>
                            <w:numId w:val="3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835B6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>: No multivalued fields; all values are atomic</w:t>
                        </w:r>
                      </w:p>
                      <w:p w:rsidR="00FA35BD" w:rsidRPr="00835B68" w:rsidRDefault="00FA35BD" w:rsidP="00332C69">
                        <w:pPr>
                          <w:numPr>
                            <w:ilvl w:val="0"/>
                            <w:numId w:val="3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835B6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All attributes are fully dependent on </w:t>
                        </w:r>
                        <w:r w:rsidRPr="00835B68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TouristID</w:t>
                        </w:r>
                      </w:p>
                      <w:p w:rsidR="00FA35BD" w:rsidRPr="00835B68" w:rsidRDefault="00FA35BD" w:rsidP="00332C69">
                        <w:pPr>
                          <w:numPr>
                            <w:ilvl w:val="0"/>
                            <w:numId w:val="3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835B68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835B6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>: No non-key attribute depends on another non-key attribute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:rsidR="00210621" w:rsidRDefault="00210621" w:rsidP="00835B68"/>
    <w:p w:rsidR="00210621" w:rsidRDefault="00210621" w:rsidP="00835B68"/>
    <w:p w:rsidR="00210621" w:rsidRDefault="00210621" w:rsidP="00835B68"/>
    <w:p w:rsidR="00E544BF" w:rsidRDefault="006679A0" w:rsidP="00835B68">
      <w:r>
        <w:rPr>
          <w:noProof/>
          <w:lang w:val="en-GB" w:eastAsia="en-GB"/>
        </w:rPr>
        <mc:AlternateContent>
          <mc:Choice Requires="wpg">
            <w:drawing>
              <wp:anchor distT="45720" distB="45720" distL="182880" distR="182880" simplePos="0" relativeHeight="251666432" behindDoc="0" locked="0" layoutInCell="1" allowOverlap="1" wp14:anchorId="05682753" wp14:editId="07B95A78">
                <wp:simplePos x="0" y="0"/>
                <wp:positionH relativeFrom="margin">
                  <wp:posOffset>2603351</wp:posOffset>
                </wp:positionH>
                <wp:positionV relativeFrom="margin">
                  <wp:posOffset>3969572</wp:posOffset>
                </wp:positionV>
                <wp:extent cx="3672840" cy="1655632"/>
                <wp:effectExtent l="0" t="0" r="3810" b="1905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840" cy="1655632"/>
                          <a:chOff x="0" y="-43003"/>
                          <a:chExt cx="3675069" cy="1656204"/>
                        </a:xfrm>
                      </wpg:grpSpPr>
                      <wps:wsp>
                        <wps:cNvPr id="23" name="Rectangle 23"/>
                        <wps:cNvSpPr/>
                        <wps:spPr>
                          <a:xfrm>
                            <a:off x="107621" y="-43003"/>
                            <a:ext cx="3567448" cy="324381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E544BF" w:rsidRDefault="00FA35BD" w:rsidP="00E544BF">
                              <w:pPr>
                                <w:spacing w:before="100" w:beforeAutospacing="1" w:after="100" w:afterAutospacing="1" w:line="240" w:lineRule="auto"/>
                                <w:outlineLvl w:val="2"/>
                                <w:rPr>
                                  <w:rFonts w:eastAsia="Times New Roman" w:cstheme="minorHAnsi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eastAsia="Times New Roman" w:cstheme="minorHAnsi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  <w:t xml:space="preserve">Table: </w:t>
                              </w:r>
                              <w:r w:rsidRPr="00E544BF">
                                <w:rPr>
                                  <w:rFonts w:eastAsia="Times New Roman" w:cstheme="minorHAnsi"/>
                                  <w:b/>
                                  <w:bCs/>
                                  <w:sz w:val="20"/>
                                  <w:szCs w:val="20"/>
                                  <w:lang w:val="en-GB" w:eastAsia="en-GB"/>
                                </w:rPr>
                                <w:t>Rental</w:t>
                              </w:r>
                            </w:p>
                            <w:p w:rsidR="00FA35BD" w:rsidRDefault="00FA35B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0" y="252683"/>
                            <a:ext cx="3567448" cy="13605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values are atomic (e.g., 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RentalDate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, 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Status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>)</w:t>
                              </w:r>
                            </w:p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Composite dependencies are eliminated — everything hinges on 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RentalID</w:t>
                              </w:r>
                            </w:p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dependencies lead directly to </w:t>
                              </w:r>
                              <w:r w:rsidRPr="00E544BF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RentalID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82753" id="Group 22" o:spid="_x0000_s1032" style="position:absolute;margin-left:205pt;margin-top:312.55pt;width:289.2pt;height:130.35pt;z-index:251666432;mso-wrap-distance-left:14.4pt;mso-wrap-distance-top:3.6pt;mso-wrap-distance-right:14.4pt;mso-wrap-distance-bottom:3.6pt;mso-position-horizontal-relative:margin;mso-position-vertical-relative:margin;mso-width-relative:margin;mso-height-relative:margin" coordorigin=",-430" coordsize="36750,16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">
                <v:rect id="Rectangle 23" o:spid="_x0000_s1033" style="position:absolute;left:1076;top:-430;width:35674;height:3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" fillcolor="#b53d68 [3204]" stroked="f" strokeweight="1pt">
                  <v:textbox>
                    <w:txbxContent>
                      <w:p w:rsidR="00FA35BD" w:rsidRPr="00E544BF" w:rsidRDefault="00FA35BD" w:rsidP="00E544BF">
                        <w:pPr>
                          <w:spacing w:before="100" w:beforeAutospacing="1" w:after="100" w:afterAutospacing="1" w:line="240" w:lineRule="auto"/>
                          <w:outlineLvl w:val="2"/>
                          <w:rPr>
                            <w:rFonts w:eastAsia="Times New Roman" w:cstheme="minorHAnsi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</w:pPr>
                        <w:r w:rsidRPr="00E544BF">
                          <w:rPr>
                            <w:rFonts w:eastAsia="Times New Roman" w:cstheme="minorHAnsi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  <w:t xml:space="preserve">Table: </w:t>
                        </w:r>
                        <w:r w:rsidRPr="00E544BF">
                          <w:rPr>
                            <w:rFonts w:eastAsia="Times New Roman" w:cstheme="minorHAnsi"/>
                            <w:b/>
                            <w:bCs/>
                            <w:sz w:val="20"/>
                            <w:szCs w:val="20"/>
                            <w:lang w:val="en-GB" w:eastAsia="en-GB"/>
                          </w:rPr>
                          <w:t>Rental</w:t>
                        </w:r>
                      </w:p>
                      <w:p w:rsidR="00FA35BD" w:rsidRDefault="00FA35B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24" o:spid="_x0000_s1034" type="#_x0000_t202" style="position:absolute;top:2526;width:35674;height:13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" filled="f" stroked="f" strokeweight=".5pt">
                  <v:textbox style="mso-fit-shape-to-text:t" inset=",7.2pt,,0">
                    <w:txbxContent>
                      <w:p w:rsidR="00FA35BD" w:rsidRPr="00E544BF" w:rsidRDefault="00FA35BD" w:rsidP="00332C69">
                        <w:pPr>
                          <w:numPr>
                            <w:ilvl w:val="0"/>
                            <w:numId w:val="4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All values are atomic (e.g., 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RentalDate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, 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Status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>)</w:t>
                        </w:r>
                      </w:p>
                      <w:p w:rsidR="00FA35BD" w:rsidRPr="00E544BF" w:rsidRDefault="00FA35BD" w:rsidP="00332C69">
                        <w:pPr>
                          <w:numPr>
                            <w:ilvl w:val="0"/>
                            <w:numId w:val="4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Composite dependencies are eliminated — everything hinges on 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RentalID</w:t>
                        </w:r>
                      </w:p>
                      <w:p w:rsidR="00FA35BD" w:rsidRPr="00E544BF" w:rsidRDefault="00FA35BD" w:rsidP="00332C69">
                        <w:pPr>
                          <w:numPr>
                            <w:ilvl w:val="0"/>
                            <w:numId w:val="4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All dependencies lead directly to </w:t>
                        </w:r>
                        <w:r w:rsidRPr="00E544BF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RentalID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:rsidR="00E544BF" w:rsidRDefault="00E544BF" w:rsidP="00835B68"/>
    <w:p w:rsidR="00E544BF" w:rsidRDefault="006679A0" w:rsidP="00835B68">
      <w:r>
        <w:rPr>
          <w:noProof/>
          <w:lang w:val="en-GB" w:eastAsia="en-GB"/>
        </w:rPr>
        <mc:AlternateContent>
          <mc:Choice Requires="wpg">
            <w:drawing>
              <wp:anchor distT="45720" distB="45720" distL="182880" distR="182880" simplePos="0" relativeHeight="251673600" behindDoc="0" locked="0" layoutInCell="1" allowOverlap="1" wp14:anchorId="6F4CDE9E" wp14:editId="73053D7E">
                <wp:simplePos x="0" y="0"/>
                <wp:positionH relativeFrom="margin">
                  <wp:posOffset>-399266</wp:posOffset>
                </wp:positionH>
                <wp:positionV relativeFrom="margin">
                  <wp:posOffset>1248933</wp:posOffset>
                </wp:positionV>
                <wp:extent cx="3566160" cy="1263021"/>
                <wp:effectExtent l="0" t="0" r="0" b="13335"/>
                <wp:wrapSquare wrapText="bothSides"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263021"/>
                          <a:chOff x="0" y="0"/>
                          <a:chExt cx="3567448" cy="1262754"/>
                        </a:xfrm>
                      </wpg:grpSpPr>
                      <wps:wsp>
                        <wps:cNvPr id="195" name="Rectangle 195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302C23" w:rsidRDefault="00FA35BD" w:rsidP="00302C23">
                              <w:pPr>
                                <w:spacing w:before="100" w:beforeAutospacing="1" w:after="100" w:afterAutospacing="1" w:line="240" w:lineRule="auto"/>
                                <w:outlineLvl w:val="2"/>
                                <w:rPr>
                                  <w:rFonts w:eastAsia="Times New Roman" w:cstheme="minorHAnsi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</w:pPr>
                              <w:r w:rsidRPr="00302C23">
                                <w:rPr>
                                  <w:rFonts w:eastAsia="Times New Roman" w:cstheme="minorHAnsi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  <w:t xml:space="preserve">Table: </w:t>
                              </w:r>
                              <w:r w:rsidRPr="00302C23">
                                <w:rPr>
                                  <w:rFonts w:eastAsia="Times New Roman" w:cstheme="minorHAnsi"/>
                                  <w:b/>
                                  <w:bCs/>
                                  <w:sz w:val="20"/>
                                  <w:szCs w:val="20"/>
                                  <w:lang w:val="en-GB" w:eastAsia="en-GB"/>
                                </w:rPr>
                                <w:t>Coach</w:t>
                              </w:r>
                            </w:p>
                            <w:p w:rsidR="00FA35BD" w:rsidRDefault="00FA35B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 Box 196"/>
                        <wps:cNvSpPr txBox="1"/>
                        <wps:spPr>
                          <a:xfrm>
                            <a:off x="0" y="252682"/>
                            <a:ext cx="3567448" cy="10100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Pr="00302C23" w:rsidRDefault="00FA35BD" w:rsidP="00332C69">
                              <w:pPr>
                                <w:numPr>
                                  <w:ilvl w:val="0"/>
                                  <w:numId w:val="6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302C23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Atomic fields like 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Name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, 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Rating</w:t>
                              </w:r>
                            </w:p>
                            <w:p w:rsidR="00FA35BD" w:rsidRPr="00302C23" w:rsidRDefault="00FA35BD" w:rsidP="00332C69">
                              <w:pPr>
                                <w:numPr>
                                  <w:ilvl w:val="0"/>
                                  <w:numId w:val="6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302C23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values depend on 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CoachID</w:t>
                              </w:r>
                            </w:p>
                            <w:p w:rsidR="00FA35BD" w:rsidRPr="00302C23" w:rsidRDefault="00FA35BD" w:rsidP="00332C69">
                              <w:pPr>
                                <w:numPr>
                                  <w:ilvl w:val="0"/>
                                  <w:numId w:val="6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302C23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302C23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: No transitive dependencies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CDE9E" id="Group 194" o:spid="_x0000_s1035" style="position:absolute;margin-left:-31.45pt;margin-top:98.35pt;width:280.8pt;height:99.45pt;z-index:251673600;mso-wrap-distance-left:14.4pt;mso-wrap-distance-top:3.6pt;mso-wrap-distance-right:14.4pt;mso-wrap-distance-bottom:3.6pt;mso-position-horizontal-relative:margin;mso-position-vertical-relative:margin;mso-width-relative:margin;mso-height-relative:margin" coordsize="35674,1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">
                <v:rect id="Rectangle 195" o:spid="_x0000_s1036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jQuxAAAANwAAAAPAAAAZHJzL2Rvd25yZXYueG1sRE9Na8JA&#10;EL0L/Q/LFHozm1Zs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KjiNC7EAAAA3AAAAA8A&#10;AAAAAAAAAAAAAAAABwIAAGRycy9kb3ducmV2LnhtbFBLBQYAAAAAAwADALcAAAD4AgAAAAA=&#10;" fillcolor="#b53d68 [3204]" stroked="f" strokeweight="1pt">
                  <v:textbox>
                    <w:txbxContent>
                      <w:p w:rsidR="00FA35BD" w:rsidRPr="00302C23" w:rsidRDefault="00FA35BD" w:rsidP="00302C23">
                        <w:pPr>
                          <w:spacing w:before="100" w:beforeAutospacing="1" w:after="100" w:afterAutospacing="1" w:line="240" w:lineRule="auto"/>
                          <w:outlineLvl w:val="2"/>
                          <w:rPr>
                            <w:rFonts w:eastAsia="Times New Roman" w:cstheme="minorHAnsi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</w:pPr>
                        <w:r w:rsidRPr="00302C23">
                          <w:rPr>
                            <w:rFonts w:eastAsia="Times New Roman" w:cstheme="minorHAnsi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  <w:t xml:space="preserve">Table: </w:t>
                        </w:r>
                        <w:r w:rsidRPr="00302C23">
                          <w:rPr>
                            <w:rFonts w:eastAsia="Times New Roman" w:cstheme="minorHAnsi"/>
                            <w:b/>
                            <w:bCs/>
                            <w:sz w:val="20"/>
                            <w:szCs w:val="20"/>
                            <w:lang w:val="en-GB" w:eastAsia="en-GB"/>
                          </w:rPr>
                          <w:t>Coach</w:t>
                        </w:r>
                      </w:p>
                      <w:p w:rsidR="00FA35BD" w:rsidRDefault="00FA35B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196" o:spid="_x0000_s1037" type="#_x0000_t202" style="position:absolute;top:2526;width:35674;height:10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" filled="f" stroked="f" strokeweight=".5pt">
                  <v:textbox style="mso-fit-shape-to-text:t" inset=",7.2pt,,0">
                    <w:txbxContent>
                      <w:p w:rsidR="00FA35BD" w:rsidRPr="00302C23" w:rsidRDefault="00FA35BD" w:rsidP="00332C69">
                        <w:pPr>
                          <w:numPr>
                            <w:ilvl w:val="0"/>
                            <w:numId w:val="6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302C23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302C23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: Atomic fields like </w:t>
                        </w:r>
                        <w:r w:rsidRPr="00302C23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Name</w:t>
                        </w:r>
                        <w:r w:rsidRPr="00302C23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, </w:t>
                        </w:r>
                        <w:r w:rsidRPr="00302C23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Rating</w:t>
                        </w:r>
                      </w:p>
                      <w:p w:rsidR="00FA35BD" w:rsidRPr="00302C23" w:rsidRDefault="00FA35BD" w:rsidP="00332C69">
                        <w:pPr>
                          <w:numPr>
                            <w:ilvl w:val="0"/>
                            <w:numId w:val="6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302C23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302C23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: All values depend on </w:t>
                        </w:r>
                        <w:r w:rsidRPr="00302C23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CoachID</w:t>
                        </w:r>
                      </w:p>
                      <w:p w:rsidR="00FA35BD" w:rsidRPr="00302C23" w:rsidRDefault="00FA35BD" w:rsidP="00332C69">
                        <w:pPr>
                          <w:numPr>
                            <w:ilvl w:val="0"/>
                            <w:numId w:val="6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302C23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302C23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: No transitive dependencies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:rsidR="00E544BF" w:rsidRDefault="00E544BF" w:rsidP="00835B68"/>
    <w:p w:rsidR="00E544BF" w:rsidRDefault="006679A0" w:rsidP="00835B68">
      <w:r>
        <w:rPr>
          <w:noProof/>
          <w:lang w:val="en-GB" w:eastAsia="en-GB"/>
        </w:rPr>
        <mc:AlternateContent>
          <mc:Choice Requires="wpg">
            <w:drawing>
              <wp:anchor distT="45720" distB="45720" distL="182880" distR="182880" simplePos="0" relativeHeight="251678720" behindDoc="0" locked="0" layoutInCell="1" allowOverlap="1" wp14:anchorId="2B1512C5" wp14:editId="627DDD1E">
                <wp:simplePos x="0" y="0"/>
                <wp:positionH relativeFrom="margin">
                  <wp:posOffset>-456752</wp:posOffset>
                </wp:positionH>
                <wp:positionV relativeFrom="margin">
                  <wp:posOffset>5756088</wp:posOffset>
                </wp:positionV>
                <wp:extent cx="3566160" cy="1438282"/>
                <wp:effectExtent l="0" t="0" r="0" b="9525"/>
                <wp:wrapSquare wrapText="bothSides"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438282"/>
                          <a:chOff x="0" y="0"/>
                          <a:chExt cx="3567448" cy="1437978"/>
                        </a:xfrm>
                      </wpg:grpSpPr>
                      <wps:wsp>
                        <wps:cNvPr id="207" name="Rectangle 207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FA35BD" w:rsidRDefault="00FA35BD" w:rsidP="00FA35BD">
                              <w:pPr>
                                <w:spacing w:before="100" w:beforeAutospacing="1" w:after="100" w:afterAutospacing="1" w:line="240" w:lineRule="auto"/>
                                <w:outlineLvl w:val="2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</w:pP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7"/>
                                  <w:szCs w:val="27"/>
                                  <w:lang w:val="en-GB" w:eastAsia="en-GB"/>
                                </w:rPr>
                                <w:t xml:space="preserve">Table: 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0"/>
                                  <w:szCs w:val="20"/>
                                  <w:lang w:val="en-GB" w:eastAsia="en-GB"/>
                                </w:rPr>
                                <w:t>Competition</w:t>
                              </w:r>
                            </w:p>
                            <w:p w:rsidR="00FA35BD" w:rsidRDefault="00FA35B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Text Box 208"/>
                        <wps:cNvSpPr txBox="1"/>
                        <wps:spPr>
                          <a:xfrm>
                            <a:off x="0" y="252683"/>
                            <a:ext cx="3567448" cy="11852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Pr="00FA35BD" w:rsidRDefault="00FA35BD" w:rsidP="00332C69">
                              <w:pPr>
                                <w:numPr>
                                  <w:ilvl w:val="0"/>
                                  <w:numId w:val="7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>: No repeating groups; all attributes atomic</w:t>
                              </w:r>
                            </w:p>
                            <w:p w:rsidR="00FA35BD" w:rsidRPr="00FA35BD" w:rsidRDefault="00FA35BD" w:rsidP="00332C69">
                              <w:pPr>
                                <w:numPr>
                                  <w:ilvl w:val="0"/>
                                  <w:numId w:val="7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Fully dependent on 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CompetitionID</w:t>
                              </w:r>
                            </w:p>
                            <w:p w:rsidR="00FA35BD" w:rsidRPr="00FA35BD" w:rsidRDefault="00FA35BD" w:rsidP="00332C69">
                              <w:pPr>
                                <w:numPr>
                                  <w:ilvl w:val="0"/>
                                  <w:numId w:val="7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No indirect dependencies (e.g., 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Status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 doesn't depend on 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szCs w:val="20"/>
                                  <w:lang w:val="en-GB" w:eastAsia="en-GB"/>
                                </w:rPr>
                                <w:t>Category</w:t>
                              </w:r>
                              <w:r w:rsidRPr="00FA35BD"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  <w:lang w:val="en-GB" w:eastAsia="en-GB"/>
                                </w:rPr>
                                <w:t>)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1512C5" id="Group 206" o:spid="_x0000_s1038" style="position:absolute;margin-left:-35.95pt;margin-top:453.25pt;width:280.8pt;height:113.25pt;z-index:251678720;mso-wrap-distance-left:14.4pt;mso-wrap-distance-top:3.6pt;mso-wrap-distance-right:14.4pt;mso-wrap-distance-bottom:3.6pt;mso-position-horizontal-relative:margin;mso-position-vertical-relative:margin;mso-width-relative:margin;mso-height-relative:margin" coordsize="35674,14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">
                <v:rect id="Rectangle 207" o:spid="_x0000_s1039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" fillcolor="#b53d68 [3204]" stroked="f" strokeweight="1pt">
                  <v:textbox>
                    <w:txbxContent>
                      <w:p w:rsidR="00FA35BD" w:rsidRPr="00FA35BD" w:rsidRDefault="00FA35BD" w:rsidP="00FA35BD">
                        <w:pPr>
                          <w:spacing w:before="100" w:beforeAutospacing="1" w:after="100" w:afterAutospacing="1" w:line="240" w:lineRule="auto"/>
                          <w:outlineLvl w:val="2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</w:pPr>
                        <w:r w:rsidRPr="00FA35BD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7"/>
                            <w:szCs w:val="27"/>
                            <w:lang w:val="en-GB" w:eastAsia="en-GB"/>
                          </w:rPr>
                          <w:t xml:space="preserve">Table: 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0"/>
                            <w:szCs w:val="20"/>
                            <w:lang w:val="en-GB" w:eastAsia="en-GB"/>
                          </w:rPr>
                          <w:t>Competition</w:t>
                        </w:r>
                      </w:p>
                      <w:p w:rsidR="00FA35BD" w:rsidRDefault="00FA35B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208" o:spid="_x0000_s1040" type="#_x0000_t202" style="position:absolute;top:2526;width:35674;height:1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" filled="f" stroked="f" strokeweight=".5pt">
                  <v:textbox style="mso-fit-shape-to-text:t" inset=",7.2pt,,0">
                    <w:txbxContent>
                      <w:p w:rsidR="00FA35BD" w:rsidRPr="00FA35BD" w:rsidRDefault="00FA35BD" w:rsidP="00332C69">
                        <w:pPr>
                          <w:numPr>
                            <w:ilvl w:val="0"/>
                            <w:numId w:val="7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FA35BD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>: No repeating groups; all attributes atomic</w:t>
                        </w:r>
                      </w:p>
                      <w:p w:rsidR="00FA35BD" w:rsidRPr="00FA35BD" w:rsidRDefault="00FA35BD" w:rsidP="00332C69">
                        <w:pPr>
                          <w:numPr>
                            <w:ilvl w:val="0"/>
                            <w:numId w:val="7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FA35BD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Fully dependent on 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CompetitionID</w:t>
                        </w:r>
                      </w:p>
                      <w:p w:rsidR="00FA35BD" w:rsidRPr="00FA35BD" w:rsidRDefault="00FA35BD" w:rsidP="00332C69">
                        <w:pPr>
                          <w:numPr>
                            <w:ilvl w:val="0"/>
                            <w:numId w:val="7"/>
                          </w:num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FA35BD"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: No indirect dependencies (e.g., 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Status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 xml:space="preserve"> doesn't depend on 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0"/>
                            <w:szCs w:val="20"/>
                            <w:lang w:val="en-GB" w:eastAsia="en-GB"/>
                          </w:rPr>
                          <w:t>Category</w:t>
                        </w:r>
                        <w:r w:rsidRPr="00FA35B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GB" w:eastAsia="en-GB"/>
                          </w:rPr>
                          <w:t>)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E544BF">
        <w:t xml:space="preserve"> </w:t>
      </w:r>
    </w:p>
    <w:p w:rsidR="00E544BF" w:rsidRDefault="00E544BF" w:rsidP="00835B68"/>
    <w:p w:rsidR="00E544BF" w:rsidRDefault="00E544BF" w:rsidP="00835B68"/>
    <w:p w:rsidR="00E544BF" w:rsidRDefault="008B48BD" w:rsidP="00835B68">
      <w:r>
        <w:rPr>
          <w:noProof/>
          <w:lang w:val="en-GB" w:eastAsia="en-GB"/>
        </w:rPr>
        <mc:AlternateContent>
          <mc:Choice Requires="wpg">
            <w:drawing>
              <wp:anchor distT="45720" distB="45720" distL="182880" distR="182880" simplePos="0" relativeHeight="251671552" behindDoc="0" locked="0" layoutInCell="1" allowOverlap="1" wp14:anchorId="3F86DD7B" wp14:editId="33EB8AB5">
                <wp:simplePos x="0" y="0"/>
                <wp:positionH relativeFrom="margin">
                  <wp:posOffset>3044190</wp:posOffset>
                </wp:positionH>
                <wp:positionV relativeFrom="page">
                  <wp:posOffset>7712710</wp:posOffset>
                </wp:positionV>
                <wp:extent cx="3087370" cy="1666875"/>
                <wp:effectExtent l="0" t="0" r="0" b="952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7370" cy="1666875"/>
                          <a:chOff x="0" y="64530"/>
                          <a:chExt cx="3567448" cy="1726432"/>
                        </a:xfrm>
                      </wpg:grpSpPr>
                      <wps:wsp>
                        <wps:cNvPr id="31" name="Rectangle 31"/>
                        <wps:cNvSpPr/>
                        <wps:spPr>
                          <a:xfrm>
                            <a:off x="0" y="64530"/>
                            <a:ext cx="3567448" cy="384929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A35BD" w:rsidRPr="00E544BF" w:rsidRDefault="00FA35BD" w:rsidP="00E544BF">
                              <w:pPr>
                                <w:rPr>
                                  <w:rFonts w:eastAsiaTheme="majorEastAsia" w:cstheme="minorHAnsi"/>
                                  <w:b/>
                                  <w:color w:val="FFFFFF" w:themeColor="background1"/>
                                  <w:sz w:val="24"/>
                                  <w:szCs w:val="28"/>
                                  <w:lang w:val="en-GB"/>
                                </w:rPr>
                              </w:pPr>
                              <w:r w:rsidRPr="00E544BF">
                                <w:rPr>
                                  <w:rFonts w:eastAsiaTheme="majorEastAsia" w:cstheme="minorHAnsi"/>
                                  <w:b/>
                                  <w:color w:val="FFFFFF" w:themeColor="background1"/>
                                  <w:sz w:val="24"/>
                                  <w:szCs w:val="28"/>
                                  <w:lang w:val="en-GB"/>
                                </w:rPr>
                                <w:t xml:space="preserve">Table:Booking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192"/>
                        <wps:cNvSpPr txBox="1"/>
                        <wps:spPr>
                          <a:xfrm>
                            <a:off x="0" y="252680"/>
                            <a:ext cx="3567448" cy="1538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A35BD" w:rsidRDefault="00FA35BD" w:rsidP="00E544BF">
                              <w:pPr>
                                <w:spacing w:before="100" w:beforeAutospacing="1" w:after="100" w:afterAutospacing="1" w:line="240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</w:p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5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1NF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: Single values in each field (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Type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, 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Status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, etc.)</w:t>
                              </w:r>
                            </w:p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5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2NF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 xml:space="preserve">: All fields depend on 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0"/>
                                  <w:szCs w:val="20"/>
                                  <w:lang w:val="en-GB" w:eastAsia="en-GB"/>
                                </w:rPr>
                                <w:t>BookingID</w:t>
                              </w:r>
                            </w:p>
                            <w:p w:rsidR="00FA35BD" w:rsidRPr="00E544BF" w:rsidRDefault="00FA35BD" w:rsidP="00332C69">
                              <w:pPr>
                                <w:numPr>
                                  <w:ilvl w:val="0"/>
                                  <w:numId w:val="5"/>
                                </w:numPr>
                                <w:spacing w:before="100" w:beforeAutospacing="1" w:after="100" w:afterAutospacing="1" w:line="240" w:lineRule="auto"/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</w:pPr>
                              <w:r w:rsidRPr="00E544BF">
                                <w:rPr>
                                  <w:rFonts w:eastAsia="Times New Roman" w:cstheme="minorHAnsi"/>
                                  <w:b/>
                                  <w:bCs/>
                                  <w:sz w:val="24"/>
                                  <w:szCs w:val="24"/>
                                  <w:lang w:val="en-GB" w:eastAsia="en-GB"/>
                                </w:rPr>
                                <w:t>3NF</w:t>
                              </w:r>
                              <w:r w:rsidRPr="00E544BF">
                                <w:rPr>
                                  <w:rFonts w:eastAsia="Times New Roman" w:cstheme="minorHAnsi"/>
                                  <w:sz w:val="24"/>
                                  <w:szCs w:val="24"/>
                                  <w:lang w:val="en-GB" w:eastAsia="en-GB"/>
                                </w:rPr>
                                <w:t>: No transitive dependencies</w:t>
                              </w:r>
                            </w:p>
                            <w:p w:rsidR="00FA35BD" w:rsidRDefault="00FA35BD">
                              <w:pPr>
                                <w:rPr>
                                  <w:caps/>
                                  <w:color w:val="B53D6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86DD7B" id="Group 30" o:spid="_x0000_s1041" style="position:absolute;margin-left:239.7pt;margin-top:607.3pt;width:243.1pt;height:131.25pt;z-index:251671552;mso-wrap-distance-left:14.4pt;mso-wrap-distance-top:3.6pt;mso-wrap-distance-right:14.4pt;mso-wrap-distance-bottom:3.6pt;mso-position-horizontal-relative:margin;mso-position-vertical-relative:page;mso-width-relative:margin;mso-height-relative:margin" coordorigin=",645" coordsize="35674,17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">
                <v:rect id="Rectangle 31" o:spid="_x0000_s1042" style="position:absolute;top:645;width:35674;height:3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" fillcolor="#b53d68 [3204]" stroked="f" strokeweight="1pt">
                  <v:textbox>
                    <w:txbxContent>
                      <w:p w:rsidR="00FA35BD" w:rsidRPr="00E544BF" w:rsidRDefault="00FA35BD" w:rsidP="00E544BF">
                        <w:pPr>
                          <w:rPr>
                            <w:rFonts w:eastAsiaTheme="majorEastAsia" w:cstheme="minorHAnsi"/>
                            <w:b/>
                            <w:color w:val="FFFFFF" w:themeColor="background1"/>
                            <w:sz w:val="24"/>
                            <w:szCs w:val="28"/>
                            <w:lang w:val="en-GB"/>
                          </w:rPr>
                        </w:pPr>
                        <w:r w:rsidRPr="00E544BF">
                          <w:rPr>
                            <w:rFonts w:eastAsiaTheme="majorEastAsia" w:cstheme="minorHAnsi"/>
                            <w:b/>
                            <w:color w:val="FFFFFF" w:themeColor="background1"/>
                            <w:sz w:val="24"/>
                            <w:szCs w:val="28"/>
                            <w:lang w:val="en-GB"/>
                          </w:rPr>
                          <w:t xml:space="preserve">Table:Booking             </w:t>
                        </w:r>
                      </w:p>
                    </w:txbxContent>
                  </v:textbox>
                </v:rect>
                <v:shape id="Text Box 192" o:spid="_x0000_s1043" type="#_x0000_t202" style="position:absolute;top:2526;width:35674;height:15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" filled="f" stroked="f" strokeweight=".5pt">
                  <v:textbox inset=",7.2pt,,0">
                    <w:txbxContent>
                      <w:p w:rsidR="00FA35BD" w:rsidRDefault="00FA35BD" w:rsidP="00E544BF">
                        <w:pPr>
                          <w:spacing w:before="100" w:beforeAutospacing="1" w:after="100" w:afterAutospacing="1" w:line="240" w:lineRule="auto"/>
                          <w:rPr>
                            <w:rFonts w:ascii="Times New Roman" w:eastAsia="Times New Roman" w:hAnsi="Times New Roman" w:cs="Times New Roman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</w:pPr>
                      </w:p>
                      <w:p w:rsidR="00FA35BD" w:rsidRPr="00E544BF" w:rsidRDefault="00FA35BD" w:rsidP="00332C69">
                        <w:pPr>
                          <w:numPr>
                            <w:ilvl w:val="0"/>
                            <w:numId w:val="5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1NF</w:t>
                        </w:r>
                        <w:r w:rsidRPr="00E544BF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: Single values in each field (</w:t>
                        </w:r>
                        <w:r w:rsidRPr="00E544BF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Type</w:t>
                        </w:r>
                        <w:r w:rsidRPr="00E544BF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, </w:t>
                        </w:r>
                        <w:r w:rsidRPr="00E544BF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Status</w:t>
                        </w:r>
                        <w:r w:rsidRPr="00E544BF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, etc.)</w:t>
                        </w:r>
                      </w:p>
                      <w:p w:rsidR="00FA35BD" w:rsidRPr="00E544BF" w:rsidRDefault="00FA35BD" w:rsidP="00332C69">
                        <w:pPr>
                          <w:numPr>
                            <w:ilvl w:val="0"/>
                            <w:numId w:val="5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2NF</w:t>
                        </w:r>
                        <w:r w:rsidRPr="00E544BF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 xml:space="preserve">: All fields depend on </w:t>
                        </w:r>
                        <w:r w:rsidRPr="00E544BF">
                          <w:rPr>
                            <w:rFonts w:eastAsia="Times New Roman" w:cstheme="minorHAnsi"/>
                            <w:sz w:val="20"/>
                            <w:szCs w:val="20"/>
                            <w:lang w:val="en-GB" w:eastAsia="en-GB"/>
                          </w:rPr>
                          <w:t>BookingID</w:t>
                        </w:r>
                      </w:p>
                      <w:p w:rsidR="00FA35BD" w:rsidRPr="00E544BF" w:rsidRDefault="00FA35BD" w:rsidP="00332C69">
                        <w:pPr>
                          <w:numPr>
                            <w:ilvl w:val="0"/>
                            <w:numId w:val="5"/>
                          </w:numPr>
                          <w:spacing w:before="100" w:beforeAutospacing="1" w:after="100" w:afterAutospacing="1" w:line="240" w:lineRule="auto"/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</w:pPr>
                        <w:r w:rsidRPr="00E544BF">
                          <w:rPr>
                            <w:rFonts w:eastAsia="Times New Roman" w:cstheme="minorHAnsi"/>
                            <w:b/>
                            <w:bCs/>
                            <w:sz w:val="24"/>
                            <w:szCs w:val="24"/>
                            <w:lang w:val="en-GB" w:eastAsia="en-GB"/>
                          </w:rPr>
                          <w:t>3NF</w:t>
                        </w:r>
                        <w:r w:rsidRPr="00E544BF">
                          <w:rPr>
                            <w:rFonts w:eastAsia="Times New Roman" w:cstheme="minorHAnsi"/>
                            <w:sz w:val="24"/>
                            <w:szCs w:val="24"/>
                            <w:lang w:val="en-GB" w:eastAsia="en-GB"/>
                          </w:rPr>
                          <w:t>: No transitive dependencies</w:t>
                        </w:r>
                      </w:p>
                      <w:p w:rsidR="00FA35BD" w:rsidRDefault="00FA35BD">
                        <w:pPr>
                          <w:rPr>
                            <w:caps/>
                            <w:color w:val="B53D6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page"/>
              </v:group>
            </w:pict>
          </mc:Fallback>
        </mc:AlternateContent>
      </w:r>
    </w:p>
    <w:p w:rsidR="00E544BF" w:rsidRDefault="00E544BF" w:rsidP="00835B68"/>
    <w:p w:rsidR="00E544BF" w:rsidRDefault="00E544BF" w:rsidP="00835B68"/>
    <w:p w:rsidR="00E544BF" w:rsidRDefault="00E544BF" w:rsidP="00835B68"/>
    <w:p w:rsidR="00E544BF" w:rsidRDefault="008B48BD" w:rsidP="00835B68">
      <w:r>
        <w:rPr>
          <w:noProof/>
          <w:lang w:val="en-GB" w:eastAsia="en-GB"/>
        </w:rPr>
        <w:lastRenderedPageBreak/>
        <w:drawing>
          <wp:inline distT="0" distB="0" distL="0" distR="0">
            <wp:extent cx="6960198" cy="485140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00004188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2054" cy="48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BF" w:rsidRDefault="00E544BF" w:rsidP="00835B68"/>
    <w:p w:rsidR="00E544BF" w:rsidRDefault="00E544BF" w:rsidP="00835B68">
      <w:r>
        <w:t xml:space="preserve"> </w:t>
      </w:r>
    </w:p>
    <w:p w:rsidR="00E544BF" w:rsidRDefault="00E544BF" w:rsidP="00835B68">
      <w:r>
        <w:t xml:space="preserve">                    </w:t>
      </w:r>
    </w:p>
    <w:p w:rsidR="00E544BF" w:rsidRDefault="00E544BF" w:rsidP="00835B68">
      <w:r>
        <w:t xml:space="preserve">        </w:t>
      </w:r>
    </w:p>
    <w:p w:rsidR="00E544BF" w:rsidRDefault="008B48BD" w:rsidP="00835B68">
      <w:r>
        <w:rPr>
          <w:noProof/>
          <w:lang w:val="en-GB" w:eastAsia="en-GB"/>
        </w:rPr>
        <w:lastRenderedPageBreak/>
        <w:drawing>
          <wp:inline distT="0" distB="0" distL="0" distR="0">
            <wp:extent cx="7702475" cy="564769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100004187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750" cy="5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BF" w:rsidRDefault="00E544BF" w:rsidP="00835B68"/>
    <w:p w:rsidR="00E544BF" w:rsidRDefault="00E544BF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>
      <w:r>
        <w:rPr>
          <w:noProof/>
          <w:lang w:val="en-GB" w:eastAsia="en-GB"/>
        </w:rPr>
        <w:drawing>
          <wp:inline distT="0" distB="0" distL="0" distR="0">
            <wp:extent cx="6680200" cy="5798371"/>
            <wp:effectExtent l="0" t="0" r="635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00004187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066" cy="580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BF" w:rsidRDefault="00E544BF" w:rsidP="00835B68"/>
    <w:p w:rsidR="00E544BF" w:rsidRDefault="00E544BF" w:rsidP="00835B68"/>
    <w:p w:rsidR="00E544BF" w:rsidRDefault="00E544BF" w:rsidP="00835B68"/>
    <w:p w:rsidR="00E544BF" w:rsidRDefault="00E544BF" w:rsidP="00835B68"/>
    <w:p w:rsidR="00E544BF" w:rsidRDefault="00E544BF" w:rsidP="00835B68"/>
    <w:p w:rsidR="00302C23" w:rsidRDefault="00E544BF" w:rsidP="00835B68">
      <w:r>
        <w:t xml:space="preserve">            </w:t>
      </w:r>
    </w:p>
    <w:p w:rsidR="00302C23" w:rsidRDefault="00302C23" w:rsidP="00835B68"/>
    <w:p w:rsidR="00302C23" w:rsidRDefault="00302C23" w:rsidP="00835B68">
      <w:r>
        <w:lastRenderedPageBreak/>
        <w:t xml:space="preserve">       </w:t>
      </w:r>
      <w:r w:rsidR="008B48BD">
        <w:rPr>
          <w:noProof/>
          <w:lang w:val="en-GB" w:eastAsia="en-GB"/>
        </w:rPr>
        <w:drawing>
          <wp:inline distT="0" distB="0" distL="0" distR="0">
            <wp:extent cx="7003228" cy="5346065"/>
            <wp:effectExtent l="0" t="0" r="7620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100004187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272" cy="53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</w:t>
      </w:r>
    </w:p>
    <w:p w:rsidR="00302C23" w:rsidRDefault="00302C23" w:rsidP="00835B68"/>
    <w:p w:rsidR="00302C23" w:rsidRDefault="00302C23" w:rsidP="00835B68"/>
    <w:p w:rsidR="00302C23" w:rsidRDefault="00302C23" w:rsidP="00835B68"/>
    <w:p w:rsidR="00302C23" w:rsidRDefault="00302C23" w:rsidP="00835B68"/>
    <w:p w:rsidR="00302C23" w:rsidRDefault="00302C23" w:rsidP="00835B68">
      <w:r>
        <w:t xml:space="preserve">      </w:t>
      </w:r>
    </w:p>
    <w:p w:rsidR="00302C23" w:rsidRDefault="00302C23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>
      <w:r>
        <w:rPr>
          <w:noProof/>
          <w:lang w:val="en-GB" w:eastAsia="en-GB"/>
        </w:rPr>
        <w:drawing>
          <wp:inline distT="0" distB="0" distL="0" distR="0">
            <wp:extent cx="7110730" cy="5389581"/>
            <wp:effectExtent l="0" t="0" r="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100004187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988" cy="54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23" w:rsidRDefault="00302C23" w:rsidP="00835B68"/>
    <w:p w:rsidR="00302C23" w:rsidRDefault="00302C23" w:rsidP="00835B68">
      <w:r>
        <w:t xml:space="preserve">                                             </w:t>
      </w:r>
    </w:p>
    <w:p w:rsidR="00302C23" w:rsidRDefault="00302C23" w:rsidP="00835B68"/>
    <w:p w:rsidR="00302C23" w:rsidRDefault="00302C23" w:rsidP="00835B68"/>
    <w:p w:rsidR="00302C23" w:rsidRDefault="00302C23" w:rsidP="00835B68"/>
    <w:p w:rsidR="00302C23" w:rsidRDefault="00302C23" w:rsidP="00835B68"/>
    <w:p w:rsidR="00302C23" w:rsidRDefault="00302C23" w:rsidP="00835B68"/>
    <w:p w:rsidR="00302C23" w:rsidRDefault="00302C23" w:rsidP="00835B68"/>
    <w:p w:rsidR="00FA35BD" w:rsidRDefault="00302C23" w:rsidP="00835B68">
      <w:r>
        <w:t xml:space="preserve">           </w:t>
      </w:r>
    </w:p>
    <w:p w:rsidR="00FA35BD" w:rsidRDefault="00FA35BD" w:rsidP="00835B68">
      <w:r>
        <w:lastRenderedPageBreak/>
        <w:t xml:space="preserve">                                                                    </w:t>
      </w:r>
    </w:p>
    <w:p w:rsidR="00FA35BD" w:rsidRDefault="00FA35BD" w:rsidP="00835B68">
      <w:r>
        <w:t xml:space="preserve">  </w:t>
      </w:r>
    </w:p>
    <w:p w:rsidR="00FA35BD" w:rsidRDefault="00FA35BD" w:rsidP="00835B68"/>
    <w:p w:rsidR="00FA35BD" w:rsidRDefault="008B48BD" w:rsidP="00835B68">
      <w:r>
        <w:rPr>
          <w:noProof/>
          <w:lang w:val="en-GB" w:eastAsia="en-GB"/>
        </w:rPr>
        <w:drawing>
          <wp:inline distT="0" distB="0" distL="0" distR="0">
            <wp:extent cx="7239896" cy="6390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100004187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895" cy="64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BD" w:rsidRDefault="00FA35BD" w:rsidP="00835B68">
      <w:r>
        <w:t xml:space="preserve">                      </w:t>
      </w:r>
    </w:p>
    <w:p w:rsidR="00FA35BD" w:rsidRDefault="00FA35BD" w:rsidP="00835B68">
      <w:r>
        <w:t xml:space="preserve">                                               </w:t>
      </w:r>
    </w:p>
    <w:p w:rsidR="00FA35BD" w:rsidRDefault="00FA35BD" w:rsidP="00835B68"/>
    <w:p w:rsidR="00FA35BD" w:rsidRDefault="008B48BD" w:rsidP="00835B68">
      <w:r>
        <w:rPr>
          <w:noProof/>
          <w:lang w:val="en-GB" w:eastAsia="en-GB"/>
        </w:rPr>
        <w:lastRenderedPageBreak/>
        <w:drawing>
          <wp:inline distT="0" distB="0" distL="0" distR="0">
            <wp:extent cx="7067774" cy="601345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100004188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102" cy="601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BD" w:rsidRDefault="00FA35BD" w:rsidP="00835B68"/>
    <w:p w:rsidR="00FA35BD" w:rsidRDefault="00FA35BD" w:rsidP="00835B68"/>
    <w:p w:rsidR="00FA35BD" w:rsidRDefault="00FA35BD" w:rsidP="00835B68"/>
    <w:p w:rsidR="00FA35BD" w:rsidRDefault="00FA35BD" w:rsidP="00835B68"/>
    <w:p w:rsidR="00FA35BD" w:rsidRDefault="00FA35BD" w:rsidP="00835B68"/>
    <w:p w:rsidR="00FA35BD" w:rsidRDefault="00FA35BD" w:rsidP="00835B68"/>
    <w:p w:rsidR="00FA35BD" w:rsidRDefault="00FA35BD" w:rsidP="00835B68"/>
    <w:p w:rsidR="00FA35BD" w:rsidRDefault="00FA35BD" w:rsidP="00835B68">
      <w:r>
        <w:lastRenderedPageBreak/>
        <w:t xml:space="preserve">                          </w:t>
      </w:r>
      <w:r w:rsidR="008B48BD">
        <w:rPr>
          <w:noProof/>
          <w:lang w:val="en-GB" w:eastAsia="en-GB"/>
        </w:rPr>
        <w:drawing>
          <wp:inline distT="0" distB="0" distL="0" distR="0">
            <wp:extent cx="7325958" cy="5722620"/>
            <wp:effectExtent l="0" t="0" r="889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100004188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648" cy="572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</w:p>
    <w:p w:rsidR="00FA35BD" w:rsidRDefault="00FA35BD" w:rsidP="00835B68"/>
    <w:p w:rsidR="0011580B" w:rsidRDefault="00FA35BD" w:rsidP="00835B68">
      <w:r>
        <w:t xml:space="preserve">            </w:t>
      </w:r>
    </w:p>
    <w:p w:rsidR="0011580B" w:rsidRDefault="0011580B" w:rsidP="00835B68"/>
    <w:p w:rsidR="0011580B" w:rsidRDefault="0011580B" w:rsidP="00835B68"/>
    <w:p w:rsidR="0011580B" w:rsidRDefault="0011580B" w:rsidP="00835B68"/>
    <w:p w:rsidR="0011580B" w:rsidRDefault="0011580B" w:rsidP="00835B68">
      <w:r>
        <w:t xml:space="preserve">       </w:t>
      </w:r>
    </w:p>
    <w:p w:rsidR="0011580B" w:rsidRDefault="0011580B" w:rsidP="00835B68">
      <w:r>
        <w:t xml:space="preserve">                                                                                                         </w:t>
      </w:r>
    </w:p>
    <w:p w:rsidR="0011580B" w:rsidRDefault="0011580B" w:rsidP="00835B68"/>
    <w:p w:rsidR="0011580B" w:rsidRDefault="0011580B" w:rsidP="00835B68">
      <w:r>
        <w:lastRenderedPageBreak/>
        <w:t xml:space="preserve">       </w:t>
      </w:r>
      <w:r w:rsidR="008B48BD">
        <w:rPr>
          <w:noProof/>
          <w:lang w:val="en-GB" w:eastAsia="en-GB"/>
        </w:rPr>
        <w:drawing>
          <wp:inline distT="0" distB="0" distL="0" distR="0">
            <wp:extent cx="7842325" cy="5443220"/>
            <wp:effectExtent l="0" t="0" r="635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100004188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367" cy="54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:rsidR="0011580B" w:rsidRDefault="0011580B" w:rsidP="00835B68"/>
    <w:p w:rsidR="0011580B" w:rsidRDefault="0011580B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/>
    <w:p w:rsidR="008B48BD" w:rsidRDefault="008B48BD" w:rsidP="00835B68">
      <w:r>
        <w:rPr>
          <w:noProof/>
          <w:lang w:val="en-GB" w:eastAsia="en-GB"/>
        </w:rPr>
        <w:drawing>
          <wp:inline distT="0" distB="0" distL="0" distR="0">
            <wp:extent cx="7250430" cy="6088828"/>
            <wp:effectExtent l="0" t="0" r="762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100004188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299" cy="61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BD" w:rsidRPr="008B48BD" w:rsidRDefault="008B48BD" w:rsidP="008B48BD"/>
    <w:p w:rsidR="008B48BD" w:rsidRPr="008B48BD" w:rsidRDefault="008B48BD" w:rsidP="008B48BD"/>
    <w:p w:rsidR="008B48BD" w:rsidRP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/>
    <w:p w:rsidR="008B48BD" w:rsidRDefault="008B48BD">
      <w:r>
        <w:rPr>
          <w:noProof/>
          <w:lang w:val="en-GB" w:eastAsia="en-GB"/>
        </w:rPr>
        <w:drawing>
          <wp:inline distT="0" distB="0" distL="0" distR="0" wp14:anchorId="46F321D7" wp14:editId="78660B6B">
            <wp:extent cx="7067774" cy="733615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00004188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989" cy="73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B48BD" w:rsidRDefault="008B48BD" w:rsidP="008B48BD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7659370" cy="441063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 (2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5779" cy="44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025130" cy="4260028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 (2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0567" cy="42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7895590" cy="4550484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 (2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114" cy="455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6637468" cy="50558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 (2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568" cy="50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713470" cy="661595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 (22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5958" cy="66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380095" cy="6347012"/>
            <wp:effectExtent l="0" t="0" r="190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(2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7704" cy="63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9380668" cy="589470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 (2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3275" cy="59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509299" cy="5432425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 (22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3537" cy="54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154035" cy="570155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 (229)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3094" cy="57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390965" cy="54648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 (22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930" cy="54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7196455" cy="6207162"/>
            <wp:effectExtent l="0" t="0" r="4445" b="31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 (23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6274" cy="62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7411720" cy="6454588"/>
            <wp:effectExtent l="0" t="0" r="0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23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4205" cy="64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8261873" cy="5475605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 (22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5198" cy="548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6863379" cy="550735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 (23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89" cy="55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BD" w:rsidRDefault="008B48BD" w:rsidP="008B48BD">
      <w:pPr>
        <w:rPr>
          <w:noProof/>
          <w:lang w:val="en-GB" w:eastAsia="en-GB"/>
        </w:rPr>
      </w:pPr>
    </w:p>
    <w:p w:rsidR="008B48BD" w:rsidRDefault="008B48BD" w:rsidP="008B48BD">
      <w:r>
        <w:rPr>
          <w:noProof/>
          <w:lang w:val="en-GB" w:eastAsia="en-GB"/>
        </w:rPr>
        <w:lastRenderedPageBreak/>
        <w:drawing>
          <wp:inline distT="0" distB="0" distL="0" distR="0">
            <wp:extent cx="7648687" cy="5389245"/>
            <wp:effectExtent l="0" t="0" r="9525" b="19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21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948" cy="53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BD" w:rsidRPr="008B48BD" w:rsidRDefault="008B48BD" w:rsidP="008B48BD"/>
    <w:p w:rsidR="008B48BD" w:rsidRPr="008B48BD" w:rsidRDefault="008B48BD" w:rsidP="008B48BD"/>
    <w:p w:rsidR="008B48BD" w:rsidRPr="008B48BD" w:rsidRDefault="008B48BD" w:rsidP="008B48BD"/>
    <w:p w:rsidR="008B48BD" w:rsidRPr="008B48BD" w:rsidRDefault="008B48BD" w:rsidP="008B48BD"/>
    <w:p w:rsidR="008B48BD" w:rsidRP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/>
    <w:p w:rsidR="008B48BD" w:rsidRDefault="008B48BD" w:rsidP="008B48BD">
      <w:r>
        <w:rPr>
          <w:noProof/>
          <w:lang w:val="en-GB" w:eastAsia="en-GB"/>
        </w:rPr>
        <w:lastRenderedPageBreak/>
        <w:drawing>
          <wp:inline distT="0" distB="0" distL="0" distR="0">
            <wp:extent cx="7433534" cy="4550410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 (25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214" cy="4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BD" w:rsidRDefault="008B48BD" w:rsidP="008B48BD"/>
    <w:p w:rsidR="008B48BD" w:rsidRDefault="008B48BD"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23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 (23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 (23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 (23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 (236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 (23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 (24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 (24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shot (24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 (24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 (24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creenshot (24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 (24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 (247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shot (24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 (249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(25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 (250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4572000" cy="2570480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 (251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 (253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>
            <wp:extent cx="4572000" cy="257048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 (25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B48BD" w:rsidRPr="008B48BD" w:rsidRDefault="008B48BD" w:rsidP="008B48BD">
      <w:bookmarkStart w:id="0" w:name="_GoBack"/>
      <w:bookmarkEnd w:id="0"/>
    </w:p>
    <w:sectPr w:rsidR="008B48BD" w:rsidRPr="008B48BD" w:rsidSect="009B0674">
      <w:footerReference w:type="default" r:id="rId54"/>
      <w:headerReference w:type="first" r:id="rId55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2C69" w:rsidRDefault="00332C69">
      <w:pPr>
        <w:spacing w:line="240" w:lineRule="auto"/>
      </w:pPr>
      <w:r>
        <w:separator/>
      </w:r>
    </w:p>
  </w:endnote>
  <w:endnote w:type="continuationSeparator" w:id="0">
    <w:p w:rsidR="00332C69" w:rsidRDefault="00332C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7124121"/>
      <w:docPartObj>
        <w:docPartGallery w:val="Page Numbers (Bottom of Page)"/>
        <w:docPartUnique/>
      </w:docPartObj>
    </w:sdtPr>
    <w:sdtContent>
      <w:p w:rsidR="00FA35BD" w:rsidRPr="00190922" w:rsidRDefault="00FA35BD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6F00EB">
          <w:rPr>
            <w:noProof/>
          </w:rPr>
          <w:t>44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2C69" w:rsidRDefault="00332C69">
      <w:pPr>
        <w:spacing w:line="240" w:lineRule="auto"/>
      </w:pPr>
      <w:r>
        <w:separator/>
      </w:r>
    </w:p>
  </w:footnote>
  <w:footnote w:type="continuationSeparator" w:id="0">
    <w:p w:rsidR="00332C69" w:rsidRDefault="00332C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35BD" w:rsidRDefault="00FA35BD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59264" behindDoc="1" locked="0" layoutInCell="1" allowOverlap="1" wp14:anchorId="299B0F70" wp14:editId="3CAC02DF">
          <wp:simplePos x="0" y="0"/>
          <wp:positionH relativeFrom="page">
            <wp:posOffset>19251</wp:posOffset>
          </wp:positionH>
          <wp:positionV relativeFrom="page">
            <wp:posOffset>1732547</wp:posOffset>
          </wp:positionV>
          <wp:extent cx="4783755" cy="3984625"/>
          <wp:effectExtent l="152400" t="152400" r="360045" b="358775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4813805" cy="4009655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292100" dist="139700" dir="2700000" algn="tl" rotWithShape="0">
                      <a:srgbClr val="333333">
                        <a:alpha val="65000"/>
                      </a:srgb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" w15:restartNumberingAfterBreak="0">
    <w:nsid w:val="02F81775"/>
    <w:multiLevelType w:val="multilevel"/>
    <w:tmpl w:val="1D163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8516E"/>
    <w:multiLevelType w:val="multilevel"/>
    <w:tmpl w:val="68087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0422E"/>
    <w:multiLevelType w:val="multilevel"/>
    <w:tmpl w:val="33B28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E12A74"/>
    <w:multiLevelType w:val="multilevel"/>
    <w:tmpl w:val="AECAE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74335D"/>
    <w:multiLevelType w:val="hybridMultilevel"/>
    <w:tmpl w:val="1E7C030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D5FEC"/>
    <w:multiLevelType w:val="multilevel"/>
    <w:tmpl w:val="546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7C2F0E"/>
    <w:multiLevelType w:val="multilevel"/>
    <w:tmpl w:val="DBD8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39753B"/>
    <w:multiLevelType w:val="multilevel"/>
    <w:tmpl w:val="70282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636AF"/>
    <w:multiLevelType w:val="hybridMultilevel"/>
    <w:tmpl w:val="A8FEC24A"/>
    <w:lvl w:ilvl="0" w:tplc="08090011">
      <w:start w:val="1"/>
      <w:numFmt w:val="decimal"/>
      <w:lvlText w:val="%1)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7844D8"/>
    <w:multiLevelType w:val="multilevel"/>
    <w:tmpl w:val="8FA8B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1C4B60"/>
    <w:multiLevelType w:val="multilevel"/>
    <w:tmpl w:val="E438F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A36C9C"/>
    <w:multiLevelType w:val="multilevel"/>
    <w:tmpl w:val="EE76C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E52A3F"/>
    <w:multiLevelType w:val="multilevel"/>
    <w:tmpl w:val="D3B2D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570883"/>
    <w:multiLevelType w:val="multilevel"/>
    <w:tmpl w:val="772A2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9805DA"/>
    <w:multiLevelType w:val="multilevel"/>
    <w:tmpl w:val="41D4C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706807"/>
    <w:multiLevelType w:val="multilevel"/>
    <w:tmpl w:val="33ACB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3B1C22"/>
    <w:multiLevelType w:val="multilevel"/>
    <w:tmpl w:val="0B088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A860FE"/>
    <w:multiLevelType w:val="multilevel"/>
    <w:tmpl w:val="8C727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F15CBD"/>
    <w:multiLevelType w:val="multilevel"/>
    <w:tmpl w:val="17BE2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BB05EF"/>
    <w:multiLevelType w:val="multilevel"/>
    <w:tmpl w:val="A276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A74F6A"/>
    <w:multiLevelType w:val="multilevel"/>
    <w:tmpl w:val="DB74A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721C7A"/>
    <w:multiLevelType w:val="multilevel"/>
    <w:tmpl w:val="6C9C2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BE1E1B"/>
    <w:multiLevelType w:val="multilevel"/>
    <w:tmpl w:val="2F2C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9772607"/>
    <w:multiLevelType w:val="multilevel"/>
    <w:tmpl w:val="1CCA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7C2B11"/>
    <w:multiLevelType w:val="multilevel"/>
    <w:tmpl w:val="E284A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3"/>
  </w:num>
  <w:num w:numId="3">
    <w:abstractNumId w:val="8"/>
  </w:num>
  <w:num w:numId="4">
    <w:abstractNumId w:val="6"/>
  </w:num>
  <w:num w:numId="5">
    <w:abstractNumId w:val="11"/>
  </w:num>
  <w:num w:numId="6">
    <w:abstractNumId w:val="2"/>
  </w:num>
  <w:num w:numId="7">
    <w:abstractNumId w:val="1"/>
  </w:num>
  <w:num w:numId="8">
    <w:abstractNumId w:val="22"/>
  </w:num>
  <w:num w:numId="9">
    <w:abstractNumId w:val="24"/>
  </w:num>
  <w:num w:numId="10">
    <w:abstractNumId w:val="20"/>
  </w:num>
  <w:num w:numId="11">
    <w:abstractNumId w:val="4"/>
  </w:num>
  <w:num w:numId="12">
    <w:abstractNumId w:val="5"/>
  </w:num>
  <w:num w:numId="13">
    <w:abstractNumId w:val="14"/>
  </w:num>
  <w:num w:numId="14">
    <w:abstractNumId w:val="10"/>
  </w:num>
  <w:num w:numId="15">
    <w:abstractNumId w:val="7"/>
  </w:num>
  <w:num w:numId="16">
    <w:abstractNumId w:val="18"/>
  </w:num>
  <w:num w:numId="17">
    <w:abstractNumId w:val="19"/>
  </w:num>
  <w:num w:numId="18">
    <w:abstractNumId w:val="17"/>
  </w:num>
  <w:num w:numId="19">
    <w:abstractNumId w:val="3"/>
  </w:num>
  <w:num w:numId="20">
    <w:abstractNumId w:val="15"/>
  </w:num>
  <w:num w:numId="21">
    <w:abstractNumId w:val="9"/>
  </w:num>
  <w:num w:numId="22">
    <w:abstractNumId w:val="23"/>
  </w:num>
  <w:num w:numId="23">
    <w:abstractNumId w:val="21"/>
  </w:num>
  <w:num w:numId="24">
    <w:abstractNumId w:val="16"/>
  </w:num>
  <w:num w:numId="25">
    <w:abstractNumId w:val="12"/>
  </w:num>
  <w:num w:numId="26">
    <w:abstractNumId w:val="25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44A"/>
    <w:rsid w:val="00016917"/>
    <w:rsid w:val="000228C0"/>
    <w:rsid w:val="0011580B"/>
    <w:rsid w:val="00122300"/>
    <w:rsid w:val="00164D64"/>
    <w:rsid w:val="001668E8"/>
    <w:rsid w:val="00190922"/>
    <w:rsid w:val="00192BA9"/>
    <w:rsid w:val="001C30B8"/>
    <w:rsid w:val="001D1FDB"/>
    <w:rsid w:val="00210621"/>
    <w:rsid w:val="002C2F76"/>
    <w:rsid w:val="002D6D73"/>
    <w:rsid w:val="002F1C41"/>
    <w:rsid w:val="00302C23"/>
    <w:rsid w:val="00332C69"/>
    <w:rsid w:val="003C1E78"/>
    <w:rsid w:val="003E1CD2"/>
    <w:rsid w:val="00430D21"/>
    <w:rsid w:val="0047082C"/>
    <w:rsid w:val="00492067"/>
    <w:rsid w:val="00541D83"/>
    <w:rsid w:val="00566A88"/>
    <w:rsid w:val="0059371C"/>
    <w:rsid w:val="005A74C0"/>
    <w:rsid w:val="005E5C07"/>
    <w:rsid w:val="006679A0"/>
    <w:rsid w:val="006C287D"/>
    <w:rsid w:val="006C5C04"/>
    <w:rsid w:val="006E14BA"/>
    <w:rsid w:val="006E4ED3"/>
    <w:rsid w:val="006F00EB"/>
    <w:rsid w:val="00712D08"/>
    <w:rsid w:val="00717041"/>
    <w:rsid w:val="00776ECC"/>
    <w:rsid w:val="007A0A5B"/>
    <w:rsid w:val="007B00EB"/>
    <w:rsid w:val="007B5BFF"/>
    <w:rsid w:val="00835B68"/>
    <w:rsid w:val="00882E6A"/>
    <w:rsid w:val="008B48BD"/>
    <w:rsid w:val="009466EC"/>
    <w:rsid w:val="009B0674"/>
    <w:rsid w:val="00AA480C"/>
    <w:rsid w:val="00B46725"/>
    <w:rsid w:val="00C7044A"/>
    <w:rsid w:val="00E431C5"/>
    <w:rsid w:val="00E544BF"/>
    <w:rsid w:val="00EF74E1"/>
    <w:rsid w:val="00F72A56"/>
    <w:rsid w:val="00FA35BD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F926A82"/>
  <w15:chartTrackingRefBased/>
  <w15:docId w15:val="{A913F356-97C0-40CE-938D-70F2871A6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  <w:style w:type="paragraph" w:styleId="NormalWeb">
    <w:name w:val="Normal (Web)"/>
    <w:basedOn w:val="Normal"/>
    <w:uiPriority w:val="99"/>
    <w:unhideWhenUsed/>
    <w:rsid w:val="00E431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E431C5"/>
    <w:rPr>
      <w:b/>
      <w:bCs/>
    </w:rPr>
  </w:style>
  <w:style w:type="character" w:styleId="Emphasis">
    <w:name w:val="Emphasis"/>
    <w:basedOn w:val="DefaultParagraphFont"/>
    <w:uiPriority w:val="20"/>
    <w:qFormat/>
    <w:rsid w:val="005A74C0"/>
    <w:rPr>
      <w:i/>
      <w:iCs/>
    </w:rPr>
  </w:style>
  <w:style w:type="paragraph" w:styleId="ListParagraph">
    <w:name w:val="List Paragraph"/>
    <w:basedOn w:val="Normal"/>
    <w:uiPriority w:val="34"/>
    <w:unhideWhenUsed/>
    <w:qFormat/>
    <w:rsid w:val="005A74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URO%20COMPUTERS\AppData\Roaming\Microsoft\Templates\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1F4E79" w:themeColor="accent1" w:themeShade="80"/>
      </w:rPr>
    </w:lvl>
  </w:abstractNum>
  <w:num w:numId="1">
    <w:abstractNumId w:val="0"/>
    <w:lvlOverride w:ilvl="0">
      <w:startOverride w:val="1"/>
    </w:lvlOverride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656"/>
    <w:rsid w:val="00FC6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BFF51983A0D4AA0885DEBAB81FA3B04">
    <w:name w:val="3BFF51983A0D4AA0885DEBAB81FA3B04"/>
  </w:style>
  <w:style w:type="paragraph" w:customStyle="1" w:styleId="D76B17C1A1A9421DB5EDE08235205691">
    <w:name w:val="D76B17C1A1A9421DB5EDE08235205691"/>
  </w:style>
  <w:style w:type="paragraph" w:customStyle="1" w:styleId="A8DC9B8D0A044989AA5D7B38DE95B789">
    <w:name w:val="A8DC9B8D0A044989AA5D7B38DE95B789"/>
  </w:style>
  <w:style w:type="paragraph" w:customStyle="1" w:styleId="D304A39408F24F908829404BD6C1FA58">
    <w:name w:val="D304A39408F24F908829404BD6C1FA58"/>
  </w:style>
  <w:style w:type="paragraph" w:customStyle="1" w:styleId="73EA372F79DE4EA0A9136A3C1E6805F1">
    <w:name w:val="73EA372F79DE4EA0A9136A3C1E6805F1"/>
  </w:style>
  <w:style w:type="paragraph" w:customStyle="1" w:styleId="0273A8BC531647F081831004F425460B">
    <w:name w:val="0273A8BC531647F081831004F425460B"/>
  </w:style>
  <w:style w:type="paragraph" w:customStyle="1" w:styleId="7E0F40F3DDFC41E5BB7BB7784E858E3A">
    <w:name w:val="7E0F40F3DDFC41E5BB7BB7784E858E3A"/>
  </w:style>
  <w:style w:type="paragraph" w:styleId="ListBullet">
    <w:name w:val="List Bullet"/>
    <w:basedOn w:val="Normal"/>
    <w:uiPriority w:val="11"/>
    <w:qFormat/>
    <w:pPr>
      <w:numPr>
        <w:numId w:val="1"/>
      </w:numPr>
      <w:spacing w:before="120" w:after="0" w:line="264" w:lineRule="auto"/>
    </w:pPr>
    <w:rPr>
      <w:color w:val="44546A" w:themeColor="text2"/>
      <w:lang w:val="en-US" w:eastAsia="ja-JP"/>
    </w:rPr>
  </w:style>
  <w:style w:type="paragraph" w:customStyle="1" w:styleId="618DFC7B16B44AF2BB1B95B4058C6617">
    <w:name w:val="618DFC7B16B44AF2BB1B95B4058C6617"/>
  </w:style>
  <w:style w:type="paragraph" w:customStyle="1" w:styleId="7C74B8900AE84B8F9CA89BABD2364E12">
    <w:name w:val="7C74B8900AE84B8F9CA89BABD2364E12"/>
  </w:style>
  <w:style w:type="paragraph" w:customStyle="1" w:styleId="D1BD267D7A0A45558F624745D10D7065">
    <w:name w:val="D1BD267D7A0A45558F624745D10D7065"/>
  </w:style>
  <w:style w:type="paragraph" w:customStyle="1" w:styleId="2CBDDEC79AE0467E98775338CDF9342E">
    <w:name w:val="2CBDDEC79AE0467E98775338CDF9342E"/>
  </w:style>
  <w:style w:type="paragraph" w:customStyle="1" w:styleId="77186A068F1B45DFAB0BE9F504E4BC96">
    <w:name w:val="77186A068F1B45DFAB0BE9F504E4BC96"/>
  </w:style>
  <w:style w:type="paragraph" w:customStyle="1" w:styleId="6B8496D22E644F3C96AEE3944076EF1C">
    <w:name w:val="6B8496D22E644F3C96AEE3944076EF1C"/>
  </w:style>
  <w:style w:type="paragraph" w:customStyle="1" w:styleId="B39A73C6BC3147E69D58D9B0DBD28757">
    <w:name w:val="B39A73C6BC3147E69D58D9B0DBD287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C93E0-84C4-409D-A2A4-3B8B7E73B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</TotalTime>
  <Pages>45</Pages>
  <Words>1090</Words>
  <Characters>6215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EURO COMPUTERS</dc:creator>
  <cp:lastModifiedBy>EURO COMPUTERS</cp:lastModifiedBy>
  <cp:revision>2</cp:revision>
  <dcterms:created xsi:type="dcterms:W3CDTF">2025-05-27T18:18:00Z</dcterms:created>
  <dcterms:modified xsi:type="dcterms:W3CDTF">2025-05-27T18:18:00Z</dcterms:modified>
  <cp:contentStatus/>
</cp:coreProperties>
</file>